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6D51" w14:textId="77777777" w:rsidR="0036554A" w:rsidRDefault="0036554A" w:rsidP="006E35D5">
      <w:pPr>
        <w:spacing w:before="40" w:after="40" w:line="240" w:lineRule="auto"/>
        <w:rPr>
          <w:rFonts w:ascii="Helvetica LT Light" w:hAnsi="Helvetica LT Light"/>
          <w:sz w:val="12"/>
          <w:szCs w:val="12"/>
          <w:u w:val="single"/>
        </w:rPr>
      </w:pPr>
    </w:p>
    <w:p w14:paraId="418F7572" w14:textId="77777777" w:rsidR="00F53F10" w:rsidRDefault="00F53F10" w:rsidP="006E35D5">
      <w:pPr>
        <w:spacing w:before="40" w:after="40" w:line="240" w:lineRule="auto"/>
        <w:rPr>
          <w:rFonts w:ascii="Helvetica LT Light" w:hAnsi="Helvetica LT Light"/>
          <w:sz w:val="12"/>
          <w:szCs w:val="12"/>
          <w:u w:val="single"/>
        </w:rPr>
      </w:pPr>
    </w:p>
    <w:p w14:paraId="37997905" w14:textId="77777777" w:rsidR="006E35D5" w:rsidRPr="00EF3FE4" w:rsidRDefault="005A6DE5" w:rsidP="006E35D5">
      <w:pPr>
        <w:spacing w:before="40" w:after="40" w:line="240" w:lineRule="auto"/>
        <w:rPr>
          <w:rFonts w:ascii="Helvetica LT Light" w:hAnsi="Helvetica LT Light"/>
          <w:sz w:val="12"/>
          <w:szCs w:val="12"/>
        </w:rPr>
      </w:pPr>
      <w:r w:rsidRPr="00EF3FE4">
        <w:rPr>
          <w:rFonts w:ascii="Helvetica LT Light" w:hAnsi="Helvetica LT Light"/>
          <w:noProof/>
          <w:color w:val="ED7D31" w:themeColor="accent2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1E2914A" wp14:editId="0BEC9077">
                <wp:simplePos x="0" y="0"/>
                <wp:positionH relativeFrom="page">
                  <wp:posOffset>180340</wp:posOffset>
                </wp:positionH>
                <wp:positionV relativeFrom="page">
                  <wp:posOffset>6912610</wp:posOffset>
                </wp:positionV>
                <wp:extent cx="1080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2D3736" id="Gerader Verbinder 5" o:spid="_x0000_s1026" style="position:absolute;z-index:2516408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544.3pt" to="22.7pt,5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" strokecolor="#cfcdcd [2894]" strokeweight=".5pt">
                <v:stroke joinstyle="miter"/>
                <w10:wrap anchorx="page" anchory="page"/>
              </v:line>
            </w:pict>
          </mc:Fallback>
        </mc:AlternateContent>
      </w:r>
      <w:r w:rsidRPr="00EF3FE4">
        <w:rPr>
          <w:rFonts w:ascii="Helvetica LT Light" w:hAnsi="Helvetica LT Light"/>
          <w:noProof/>
          <w:color w:val="ED7D31" w:themeColor="accent2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D6ECAC6" wp14:editId="6E65C17A">
                <wp:simplePos x="0" y="0"/>
                <wp:positionH relativeFrom="page">
                  <wp:posOffset>180340</wp:posOffset>
                </wp:positionH>
                <wp:positionV relativeFrom="page">
                  <wp:posOffset>3132455</wp:posOffset>
                </wp:positionV>
                <wp:extent cx="1080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CFF14E" id="Gerader Verbinder 4" o:spid="_x0000_s1026" style="position:absolute;z-index:2516387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46.65pt" to="22.7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" strokecolor="#cfcdcd [2894]" strokeweight=".5pt">
                <v:stroke joinstyle="miter"/>
                <w10:wrap anchorx="page" anchory="page"/>
              </v:line>
            </w:pict>
          </mc:Fallback>
        </mc:AlternateContent>
      </w:r>
      <w:r w:rsidR="007734C7" w:rsidRPr="00EF3FE4">
        <w:rPr>
          <w:rFonts w:ascii="Helvetica LT Light" w:hAnsi="Helvetica LT Light"/>
          <w:sz w:val="12"/>
          <w:szCs w:val="12"/>
        </w:rPr>
        <w:t xml:space="preserve">Kongregation </w:t>
      </w:r>
      <w:r w:rsidR="006E35D5" w:rsidRPr="00EF3FE4">
        <w:rPr>
          <w:rFonts w:ascii="Helvetica LT Light" w:hAnsi="Helvetica LT Light"/>
          <w:sz w:val="12"/>
          <w:szCs w:val="12"/>
        </w:rPr>
        <w:t>d. A.</w:t>
      </w:r>
      <w:r w:rsidR="007734C7" w:rsidRPr="00EF3FE4">
        <w:rPr>
          <w:rFonts w:ascii="Helvetica LT Light" w:hAnsi="Helvetica LT Light"/>
          <w:sz w:val="12"/>
          <w:szCs w:val="12"/>
        </w:rPr>
        <w:t xml:space="preserve"> Schulschwestern</w:t>
      </w:r>
      <w:r w:rsidR="006E35D5" w:rsidRPr="00EF3FE4">
        <w:rPr>
          <w:rFonts w:ascii="Helvetica LT Light" w:hAnsi="Helvetica LT Light"/>
          <w:sz w:val="12"/>
          <w:szCs w:val="12"/>
        </w:rPr>
        <w:t xml:space="preserve"> v.U.L.Fr.</w:t>
      </w:r>
    </w:p>
    <w:p w14:paraId="15C49028" w14:textId="77777777" w:rsidR="00FF46D7" w:rsidRPr="0015211A" w:rsidRDefault="00561302" w:rsidP="00561302">
      <w:pPr>
        <w:spacing w:before="40" w:after="40" w:line="240" w:lineRule="auto"/>
        <w:rPr>
          <w:rFonts w:ascii="Helvetica LT Light" w:hAnsi="Helvetica LT Light"/>
          <w:sz w:val="12"/>
          <w:szCs w:val="12"/>
          <w:u w:val="single"/>
        </w:rPr>
      </w:pPr>
      <w:r w:rsidRPr="00561302">
        <w:rPr>
          <w:rFonts w:ascii="Helvetica LT Light" w:hAnsi="Helvetica LT Light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C6453" wp14:editId="6661997E">
                <wp:simplePos x="0" y="0"/>
                <wp:positionH relativeFrom="column">
                  <wp:posOffset>-635</wp:posOffset>
                </wp:positionH>
                <wp:positionV relativeFrom="paragraph">
                  <wp:posOffset>104140</wp:posOffset>
                </wp:positionV>
                <wp:extent cx="1637528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5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FB2D0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8.2pt" to="128.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7734C7" w:rsidRPr="00561302">
        <w:rPr>
          <w:rFonts w:ascii="Helvetica LT Light" w:hAnsi="Helvetica LT Light"/>
          <w:sz w:val="12"/>
          <w:szCs w:val="12"/>
        </w:rPr>
        <w:t xml:space="preserve">Unterer Anger 2 </w:t>
      </w:r>
      <w:r w:rsidR="00EF3FE4" w:rsidRPr="00561302">
        <w:rPr>
          <w:rFonts w:ascii="Helvetica LT Light" w:hAnsi="Helvetica LT Light"/>
          <w:sz w:val="12"/>
          <w:szCs w:val="12"/>
        </w:rPr>
        <w:t>I</w:t>
      </w:r>
      <w:r w:rsidR="007734C7" w:rsidRPr="00561302">
        <w:rPr>
          <w:rFonts w:ascii="Helvetica LT Light" w:hAnsi="Helvetica LT Light"/>
          <w:sz w:val="12"/>
          <w:szCs w:val="12"/>
        </w:rPr>
        <w:t xml:space="preserve"> 80331 München</w:t>
      </w:r>
      <w:r w:rsidR="00532F84" w:rsidRPr="00561302">
        <w:rPr>
          <w:rFonts w:ascii="Helvetica LT Light" w:hAnsi="Helvetica LT Light"/>
          <w:sz w:val="12"/>
          <w:szCs w:val="12"/>
        </w:rPr>
        <w:t xml:space="preserve">  </w:t>
      </w:r>
      <w:r w:rsidR="0015211A" w:rsidRPr="00561302">
        <w:rPr>
          <w:rFonts w:ascii="Helvetica LT Light" w:hAnsi="Helvetica LT Light"/>
          <w:sz w:val="12"/>
          <w:szCs w:val="12"/>
        </w:rPr>
        <w:t xml:space="preserve"> </w:t>
      </w:r>
      <w:r w:rsidR="00532F84" w:rsidRPr="00561302">
        <w:rPr>
          <w:rFonts w:ascii="Helvetica LT Light" w:hAnsi="Helvetica LT Light"/>
          <w:sz w:val="12"/>
          <w:szCs w:val="12"/>
        </w:rPr>
        <w:t xml:space="preserve">  </w:t>
      </w:r>
      <w:r w:rsidR="0015211A" w:rsidRPr="00561302">
        <w:rPr>
          <w:rFonts w:ascii="Helvetica LT Light" w:hAnsi="Helvetica LT Light"/>
          <w:sz w:val="12"/>
          <w:szCs w:val="12"/>
        </w:rPr>
        <w:t xml:space="preserve">                 </w:t>
      </w:r>
      <w:r w:rsidR="0015211A" w:rsidRPr="0015211A">
        <w:rPr>
          <w:rFonts w:ascii="Helvetica LT Light" w:hAnsi="Helvetica LT Light"/>
          <w:sz w:val="12"/>
          <w:szCs w:val="12"/>
          <w:u w:val="single"/>
        </w:rPr>
        <w:t xml:space="preserve">                  </w:t>
      </w:r>
    </w:p>
    <w:p w14:paraId="30DB121E" w14:textId="77777777" w:rsidR="00EF3FE4" w:rsidRPr="00EF3FE4" w:rsidRDefault="00BE77C9" w:rsidP="00CB6FD4">
      <w:pPr>
        <w:spacing w:before="20" w:after="20" w:line="240" w:lineRule="auto"/>
        <w:rPr>
          <w:rFonts w:ascii="Helvetica LT Light" w:hAnsi="Helvetica LT Light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94A72B4" wp14:editId="481F4DDD">
                <wp:simplePos x="0" y="0"/>
                <wp:positionH relativeFrom="margin">
                  <wp:posOffset>2742565</wp:posOffset>
                </wp:positionH>
                <wp:positionV relativeFrom="paragraph">
                  <wp:posOffset>120015</wp:posOffset>
                </wp:positionV>
                <wp:extent cx="3086100" cy="1066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2FDF" w14:textId="77777777" w:rsidR="00CB6FD4" w:rsidRDefault="006260A8" w:rsidP="00CB6FD4">
                            <w:pPr>
                              <w:pStyle w:val="address"/>
                              <w:jc w:val="center"/>
                              <w:rPr>
                                <w:rFonts w:ascii="Helvetica LT Light" w:hAnsi="Helvetica LT Light"/>
                              </w:rPr>
                            </w:pPr>
                            <w:r>
                              <w:rPr>
                                <w:rFonts w:ascii="Helvetica LT Light" w:hAnsi="Helvetica LT Light"/>
                              </w:rPr>
                              <w:t xml:space="preserve">                                                                      </w:t>
                            </w:r>
                            <w:r w:rsidR="00CB6FD4" w:rsidRPr="00302427">
                              <w:rPr>
                                <w:rFonts w:ascii="Helvetica LT Light" w:hAnsi="Helvetica LT Light"/>
                              </w:rPr>
                              <w:t>Unterer Anger 2</w:t>
                            </w:r>
                          </w:p>
                          <w:p w14:paraId="06EB4054" w14:textId="77777777" w:rsidR="006260A8" w:rsidRPr="00302427" w:rsidRDefault="006260A8" w:rsidP="00CB6FD4">
                            <w:pPr>
                              <w:pStyle w:val="address"/>
                              <w:jc w:val="center"/>
                              <w:rPr>
                                <w:rFonts w:ascii="Helvetica LT Light" w:hAnsi="Helvetica LT Light"/>
                              </w:rPr>
                            </w:pPr>
                            <w:r>
                              <w:rPr>
                                <w:rFonts w:ascii="Helvetica LT Light" w:hAnsi="Helvetica LT Light"/>
                              </w:rPr>
                              <w:t xml:space="preserve">                                                                      </w:t>
                            </w:r>
                            <w:r w:rsidRPr="00302427">
                              <w:rPr>
                                <w:rFonts w:ascii="Helvetica LT Light" w:hAnsi="Helvetica LT Light"/>
                              </w:rPr>
                              <w:t>80331 München</w:t>
                            </w:r>
                          </w:p>
                          <w:p w14:paraId="0A0F807B" w14:textId="4E567F23" w:rsidR="00CB6FD4" w:rsidRDefault="00CB6FD4" w:rsidP="00CB6FD4">
                            <w:pPr>
                              <w:pStyle w:val="address"/>
                              <w:rPr>
                                <w:rFonts w:ascii="Helvetica LT Light" w:hAnsi="Helvetica LT Light"/>
                              </w:rPr>
                            </w:pPr>
                            <w:r w:rsidRPr="00302427">
                              <w:rPr>
                                <w:rFonts w:ascii="Helvetica LT Light" w:hAnsi="Helvetica LT Light"/>
                              </w:rPr>
                              <w:t>Tel.</w:t>
                            </w:r>
                            <w:r w:rsidR="006260A8">
                              <w:rPr>
                                <w:rFonts w:ascii="Helvetica LT Light" w:hAnsi="Helvetica LT Light"/>
                              </w:rPr>
                              <w:t>:</w:t>
                            </w:r>
                            <w:r w:rsidRPr="00302427">
                              <w:rPr>
                                <w:rFonts w:ascii="Helvetica LT Light" w:hAnsi="Helvetica LT Light"/>
                              </w:rPr>
                              <w:t xml:space="preserve"> 089</w:t>
                            </w:r>
                            <w:r w:rsidR="006260A8">
                              <w:rPr>
                                <w:rFonts w:ascii="Helvetica LT Light" w:hAnsi="Helvetica LT Light"/>
                              </w:rPr>
                              <w:t xml:space="preserve"> </w:t>
                            </w:r>
                            <w:r w:rsidRPr="00302427">
                              <w:rPr>
                                <w:rFonts w:ascii="Helvetica LT Light" w:hAnsi="Helvetica LT Light"/>
                              </w:rPr>
                              <w:t>/</w:t>
                            </w:r>
                            <w:r w:rsidR="006260A8">
                              <w:rPr>
                                <w:rFonts w:ascii="Helvetica LT Light" w:hAnsi="Helvetica LT Light"/>
                              </w:rPr>
                              <w:t xml:space="preserve"> </w:t>
                            </w:r>
                            <w:r w:rsidR="006E35D5" w:rsidRPr="006E35D5">
                              <w:rPr>
                                <w:rFonts w:ascii="Helvetica LT Light" w:hAnsi="Helvetica LT Light"/>
                              </w:rPr>
                              <w:t>23179-2</w:t>
                            </w:r>
                            <w:r w:rsidR="0019248E">
                              <w:rPr>
                                <w:rFonts w:ascii="Helvetica LT Light" w:hAnsi="Helvetica LT Light"/>
                              </w:rPr>
                              <w:t>62</w:t>
                            </w:r>
                          </w:p>
                          <w:p w14:paraId="0FC0975F" w14:textId="77777777" w:rsidR="00CB6FD4" w:rsidRPr="00302427" w:rsidRDefault="00CB6FD4" w:rsidP="00CB6FD4">
                            <w:pPr>
                              <w:pStyle w:val="address"/>
                              <w:rPr>
                                <w:rFonts w:ascii="Helvetica LT Light" w:hAnsi="Helvetica LT Light"/>
                              </w:rPr>
                            </w:pPr>
                            <w:r w:rsidRPr="00302427">
                              <w:rPr>
                                <w:rFonts w:ascii="Helvetica LT Light" w:hAnsi="Helvetica LT Light"/>
                              </w:rPr>
                              <w:t>Fax: 089</w:t>
                            </w:r>
                            <w:r w:rsidR="006260A8">
                              <w:rPr>
                                <w:rFonts w:ascii="Helvetica LT Light" w:hAnsi="Helvetica LT Light"/>
                              </w:rPr>
                              <w:t xml:space="preserve"> </w:t>
                            </w:r>
                            <w:r w:rsidRPr="00302427">
                              <w:rPr>
                                <w:rFonts w:ascii="Helvetica LT Light" w:hAnsi="Helvetica LT Light"/>
                              </w:rPr>
                              <w:t>/</w:t>
                            </w:r>
                            <w:r w:rsidR="006260A8">
                              <w:rPr>
                                <w:rFonts w:ascii="Helvetica LT Light" w:hAnsi="Helvetica LT Light"/>
                              </w:rPr>
                              <w:t xml:space="preserve"> </w:t>
                            </w:r>
                            <w:r w:rsidRPr="00302427">
                              <w:rPr>
                                <w:rFonts w:ascii="Helvetica LT Light" w:hAnsi="Helvetica LT Light"/>
                              </w:rPr>
                              <w:t>2 60 98 87</w:t>
                            </w:r>
                          </w:p>
                          <w:p w14:paraId="6A7BE330" w14:textId="7E376B93" w:rsidR="00CB6FD4" w:rsidRDefault="00CB6FD4" w:rsidP="00CB6FD4">
                            <w:pPr>
                              <w:pStyle w:val="address"/>
                              <w:rPr>
                                <w:rFonts w:ascii="Helvetica LT Light" w:hAnsi="Helvetica LT Light"/>
                              </w:rPr>
                            </w:pPr>
                            <w:r w:rsidRPr="00302427">
                              <w:rPr>
                                <w:rFonts w:ascii="Helvetica LT Light" w:hAnsi="Helvetica LT Light"/>
                              </w:rPr>
                              <w:t xml:space="preserve">E-Mail: </w:t>
                            </w:r>
                            <w:r w:rsidR="006E35D5">
                              <w:rPr>
                                <w:rFonts w:ascii="Helvetica LT Light" w:hAnsi="Helvetica LT Light"/>
                              </w:rPr>
                              <w:t>gabriele.</w:t>
                            </w:r>
                            <w:r w:rsidR="0019248E">
                              <w:rPr>
                                <w:rFonts w:ascii="Helvetica LT Light" w:hAnsi="Helvetica LT Light"/>
                              </w:rPr>
                              <w:t>we</w:t>
                            </w:r>
                            <w:r w:rsidR="006E35D5">
                              <w:rPr>
                                <w:rFonts w:ascii="Helvetica LT Light" w:hAnsi="Helvetica LT Light"/>
                              </w:rPr>
                              <w:t>ber</w:t>
                            </w:r>
                            <w:r w:rsidRPr="00302427">
                              <w:rPr>
                                <w:rFonts w:ascii="Helvetica LT Light" w:hAnsi="Helvetica LT Light"/>
                              </w:rPr>
                              <w:t>@</w:t>
                            </w:r>
                            <w:r w:rsidR="006E35D5">
                              <w:rPr>
                                <w:rFonts w:ascii="Helvetica LT Light" w:hAnsi="Helvetica LT Light"/>
                              </w:rPr>
                              <w:t>schulschwestern</w:t>
                            </w:r>
                            <w:r w:rsidRPr="00302427">
                              <w:rPr>
                                <w:rFonts w:ascii="Helvetica LT Light" w:hAnsi="Helvetica LT Light"/>
                              </w:rPr>
                              <w:t>.de</w:t>
                            </w:r>
                          </w:p>
                          <w:p w14:paraId="2DC793D0" w14:textId="77777777" w:rsidR="006260A8" w:rsidRPr="00302427" w:rsidRDefault="006260A8" w:rsidP="00CB6FD4">
                            <w:pPr>
                              <w:pStyle w:val="address"/>
                              <w:rPr>
                                <w:rFonts w:ascii="Helvetica LT Light" w:hAnsi="Helvetica LT Light"/>
                              </w:rPr>
                            </w:pPr>
                            <w:r>
                              <w:rPr>
                                <w:rFonts w:ascii="Helvetica LT Light" w:hAnsi="Helvetica LT Light"/>
                              </w:rPr>
                              <w:t>Internet: www.schulschwestern.de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A72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95pt;margin-top:9.45pt;width:243pt;height:84pt;z-index:-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" filled="f" stroked="f">
                <v:textbox>
                  <w:txbxContent>
                    <w:p w14:paraId="085A2FDF" w14:textId="77777777" w:rsidR="00CB6FD4" w:rsidRDefault="006260A8" w:rsidP="00CB6FD4">
                      <w:pPr>
                        <w:pStyle w:val="address"/>
                        <w:jc w:val="center"/>
                        <w:rPr>
                          <w:rFonts w:ascii="Helvetica LT Light" w:hAnsi="Helvetica LT Light"/>
                        </w:rPr>
                      </w:pPr>
                      <w:r>
                        <w:rPr>
                          <w:rFonts w:ascii="Helvetica LT Light" w:hAnsi="Helvetica LT Light"/>
                        </w:rPr>
                        <w:t xml:space="preserve">                                                                      </w:t>
                      </w:r>
                      <w:r w:rsidR="00CB6FD4" w:rsidRPr="00302427">
                        <w:rPr>
                          <w:rFonts w:ascii="Helvetica LT Light" w:hAnsi="Helvetica LT Light"/>
                        </w:rPr>
                        <w:t>Unterer Anger 2</w:t>
                      </w:r>
                    </w:p>
                    <w:p w14:paraId="06EB4054" w14:textId="77777777" w:rsidR="006260A8" w:rsidRPr="00302427" w:rsidRDefault="006260A8" w:rsidP="00CB6FD4">
                      <w:pPr>
                        <w:pStyle w:val="address"/>
                        <w:jc w:val="center"/>
                        <w:rPr>
                          <w:rFonts w:ascii="Helvetica LT Light" w:hAnsi="Helvetica LT Light"/>
                        </w:rPr>
                      </w:pPr>
                      <w:r>
                        <w:rPr>
                          <w:rFonts w:ascii="Helvetica LT Light" w:hAnsi="Helvetica LT Light"/>
                        </w:rPr>
                        <w:t xml:space="preserve">                                                                      </w:t>
                      </w:r>
                      <w:r w:rsidRPr="00302427">
                        <w:rPr>
                          <w:rFonts w:ascii="Helvetica LT Light" w:hAnsi="Helvetica LT Light"/>
                        </w:rPr>
                        <w:t>80331 München</w:t>
                      </w:r>
                    </w:p>
                    <w:p w14:paraId="0A0F807B" w14:textId="4E567F23" w:rsidR="00CB6FD4" w:rsidRDefault="00CB6FD4" w:rsidP="00CB6FD4">
                      <w:pPr>
                        <w:pStyle w:val="address"/>
                        <w:rPr>
                          <w:rFonts w:ascii="Helvetica LT Light" w:hAnsi="Helvetica LT Light"/>
                        </w:rPr>
                      </w:pPr>
                      <w:r w:rsidRPr="00302427">
                        <w:rPr>
                          <w:rFonts w:ascii="Helvetica LT Light" w:hAnsi="Helvetica LT Light"/>
                        </w:rPr>
                        <w:t>Tel.</w:t>
                      </w:r>
                      <w:r w:rsidR="006260A8">
                        <w:rPr>
                          <w:rFonts w:ascii="Helvetica LT Light" w:hAnsi="Helvetica LT Light"/>
                        </w:rPr>
                        <w:t>:</w:t>
                      </w:r>
                      <w:r w:rsidRPr="00302427">
                        <w:rPr>
                          <w:rFonts w:ascii="Helvetica LT Light" w:hAnsi="Helvetica LT Light"/>
                        </w:rPr>
                        <w:t xml:space="preserve"> 089</w:t>
                      </w:r>
                      <w:r w:rsidR="006260A8">
                        <w:rPr>
                          <w:rFonts w:ascii="Helvetica LT Light" w:hAnsi="Helvetica LT Light"/>
                        </w:rPr>
                        <w:t xml:space="preserve"> </w:t>
                      </w:r>
                      <w:r w:rsidRPr="00302427">
                        <w:rPr>
                          <w:rFonts w:ascii="Helvetica LT Light" w:hAnsi="Helvetica LT Light"/>
                        </w:rPr>
                        <w:t>/</w:t>
                      </w:r>
                      <w:r w:rsidR="006260A8">
                        <w:rPr>
                          <w:rFonts w:ascii="Helvetica LT Light" w:hAnsi="Helvetica LT Light"/>
                        </w:rPr>
                        <w:t xml:space="preserve"> </w:t>
                      </w:r>
                      <w:r w:rsidR="006E35D5" w:rsidRPr="006E35D5">
                        <w:rPr>
                          <w:rFonts w:ascii="Helvetica LT Light" w:hAnsi="Helvetica LT Light"/>
                        </w:rPr>
                        <w:t>23179-2</w:t>
                      </w:r>
                      <w:r w:rsidR="0019248E">
                        <w:rPr>
                          <w:rFonts w:ascii="Helvetica LT Light" w:hAnsi="Helvetica LT Light"/>
                        </w:rPr>
                        <w:t>62</w:t>
                      </w:r>
                    </w:p>
                    <w:p w14:paraId="0FC0975F" w14:textId="77777777" w:rsidR="00CB6FD4" w:rsidRPr="00302427" w:rsidRDefault="00CB6FD4" w:rsidP="00CB6FD4">
                      <w:pPr>
                        <w:pStyle w:val="address"/>
                        <w:rPr>
                          <w:rFonts w:ascii="Helvetica LT Light" w:hAnsi="Helvetica LT Light"/>
                        </w:rPr>
                      </w:pPr>
                      <w:r w:rsidRPr="00302427">
                        <w:rPr>
                          <w:rFonts w:ascii="Helvetica LT Light" w:hAnsi="Helvetica LT Light"/>
                        </w:rPr>
                        <w:t>Fax: 089</w:t>
                      </w:r>
                      <w:r w:rsidR="006260A8">
                        <w:rPr>
                          <w:rFonts w:ascii="Helvetica LT Light" w:hAnsi="Helvetica LT Light"/>
                        </w:rPr>
                        <w:t xml:space="preserve"> </w:t>
                      </w:r>
                      <w:r w:rsidRPr="00302427">
                        <w:rPr>
                          <w:rFonts w:ascii="Helvetica LT Light" w:hAnsi="Helvetica LT Light"/>
                        </w:rPr>
                        <w:t>/</w:t>
                      </w:r>
                      <w:r w:rsidR="006260A8">
                        <w:rPr>
                          <w:rFonts w:ascii="Helvetica LT Light" w:hAnsi="Helvetica LT Light"/>
                        </w:rPr>
                        <w:t xml:space="preserve"> </w:t>
                      </w:r>
                      <w:r w:rsidRPr="00302427">
                        <w:rPr>
                          <w:rFonts w:ascii="Helvetica LT Light" w:hAnsi="Helvetica LT Light"/>
                        </w:rPr>
                        <w:t>2 60 98 87</w:t>
                      </w:r>
                    </w:p>
                    <w:p w14:paraId="6A7BE330" w14:textId="7E376B93" w:rsidR="00CB6FD4" w:rsidRDefault="00CB6FD4" w:rsidP="00CB6FD4">
                      <w:pPr>
                        <w:pStyle w:val="address"/>
                        <w:rPr>
                          <w:rFonts w:ascii="Helvetica LT Light" w:hAnsi="Helvetica LT Light"/>
                        </w:rPr>
                      </w:pPr>
                      <w:r w:rsidRPr="00302427">
                        <w:rPr>
                          <w:rFonts w:ascii="Helvetica LT Light" w:hAnsi="Helvetica LT Light"/>
                        </w:rPr>
                        <w:t xml:space="preserve">E-Mail: </w:t>
                      </w:r>
                      <w:r w:rsidR="006E35D5">
                        <w:rPr>
                          <w:rFonts w:ascii="Helvetica LT Light" w:hAnsi="Helvetica LT Light"/>
                        </w:rPr>
                        <w:t>gabriele.</w:t>
                      </w:r>
                      <w:r w:rsidR="0019248E">
                        <w:rPr>
                          <w:rFonts w:ascii="Helvetica LT Light" w:hAnsi="Helvetica LT Light"/>
                        </w:rPr>
                        <w:t>we</w:t>
                      </w:r>
                      <w:r w:rsidR="006E35D5">
                        <w:rPr>
                          <w:rFonts w:ascii="Helvetica LT Light" w:hAnsi="Helvetica LT Light"/>
                        </w:rPr>
                        <w:t>ber</w:t>
                      </w:r>
                      <w:r w:rsidRPr="00302427">
                        <w:rPr>
                          <w:rFonts w:ascii="Helvetica LT Light" w:hAnsi="Helvetica LT Light"/>
                        </w:rPr>
                        <w:t>@</w:t>
                      </w:r>
                      <w:r w:rsidR="006E35D5">
                        <w:rPr>
                          <w:rFonts w:ascii="Helvetica LT Light" w:hAnsi="Helvetica LT Light"/>
                        </w:rPr>
                        <w:t>schulschwestern</w:t>
                      </w:r>
                      <w:r w:rsidRPr="00302427">
                        <w:rPr>
                          <w:rFonts w:ascii="Helvetica LT Light" w:hAnsi="Helvetica LT Light"/>
                        </w:rPr>
                        <w:t>.de</w:t>
                      </w:r>
                    </w:p>
                    <w:p w14:paraId="2DC793D0" w14:textId="77777777" w:rsidR="006260A8" w:rsidRPr="00302427" w:rsidRDefault="006260A8" w:rsidP="00CB6FD4">
                      <w:pPr>
                        <w:pStyle w:val="address"/>
                        <w:rPr>
                          <w:rFonts w:ascii="Helvetica LT Light" w:hAnsi="Helvetica LT Light"/>
                        </w:rPr>
                      </w:pPr>
                      <w:r>
                        <w:rPr>
                          <w:rFonts w:ascii="Helvetica LT Light" w:hAnsi="Helvetica LT Light"/>
                        </w:rPr>
                        <w:t>Internet: www.schulschwestern.de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44A0AB" w14:textId="77777777" w:rsidR="00AB6D3F" w:rsidRDefault="00AB6D3F" w:rsidP="00CB6FD4">
      <w:pPr>
        <w:spacing w:before="20" w:after="20" w:line="240" w:lineRule="auto"/>
        <w:rPr>
          <w:rFonts w:ascii="Helvetica LT Light" w:hAnsi="Helvetica LT Light"/>
        </w:rPr>
      </w:pPr>
    </w:p>
    <w:p w14:paraId="424D4CB0" w14:textId="77777777" w:rsidR="006C14C5" w:rsidRDefault="006C14C5" w:rsidP="00CB6FD4">
      <w:pPr>
        <w:spacing w:before="20" w:after="20" w:line="240" w:lineRule="auto"/>
        <w:rPr>
          <w:rFonts w:ascii="Helvetica LT Light" w:hAnsi="Helvetica LT Light"/>
        </w:rPr>
      </w:pPr>
    </w:p>
    <w:p w14:paraId="1C4BA062" w14:textId="77777777" w:rsidR="006C14C5" w:rsidRDefault="006C14C5" w:rsidP="00CB6FD4">
      <w:pPr>
        <w:spacing w:before="20" w:after="20" w:line="240" w:lineRule="auto"/>
        <w:rPr>
          <w:rFonts w:ascii="Helvetica LT Light" w:hAnsi="Helvetica LT Light"/>
        </w:rPr>
      </w:pPr>
    </w:p>
    <w:p w14:paraId="7596757F" w14:textId="77777777" w:rsidR="006C14C5" w:rsidRDefault="006C14C5" w:rsidP="00CB6FD4">
      <w:pPr>
        <w:spacing w:before="20" w:after="20" w:line="240" w:lineRule="auto"/>
        <w:rPr>
          <w:rFonts w:ascii="Helvetica LT Light" w:hAnsi="Helvetica LT Light"/>
        </w:rPr>
      </w:pPr>
    </w:p>
    <w:p w14:paraId="1AD479BE" w14:textId="77777777" w:rsidR="00CB6FD4" w:rsidRPr="00CB6FD4" w:rsidRDefault="00CB6FD4" w:rsidP="005A6DE5">
      <w:pPr>
        <w:rPr>
          <w:rFonts w:ascii="Helvetica LT Light" w:hAnsi="Helvetica LT Light"/>
        </w:rPr>
      </w:pPr>
    </w:p>
    <w:p w14:paraId="4EB03009" w14:textId="69F99A24" w:rsidR="008D2131" w:rsidRPr="00E22BFF" w:rsidRDefault="006260A8" w:rsidP="00E22BFF">
      <w:pPr>
        <w:ind w:left="5664" w:firstLine="708"/>
        <w:rPr>
          <w:rFonts w:ascii="Helvetica LT Light" w:hAnsi="Helvetica LT Light"/>
        </w:rPr>
      </w:pPr>
      <w:r>
        <w:rPr>
          <w:rFonts w:ascii="Helvetica LT Light" w:hAnsi="Helvetica LT Light"/>
        </w:rPr>
        <w:t xml:space="preserve">    </w:t>
      </w:r>
      <w:r w:rsidR="004E7285">
        <w:rPr>
          <w:rFonts w:ascii="Helvetica LT Light" w:hAnsi="Helvetica LT Light"/>
        </w:rPr>
        <w:t xml:space="preserve">     </w:t>
      </w:r>
      <w:r w:rsidR="00E22BFF" w:rsidRPr="00E22BFF">
        <w:rPr>
          <w:rFonts w:ascii="Helvetica LT Light" w:hAnsi="Helvetica LT Light"/>
        </w:rPr>
        <w:t xml:space="preserve">München, </w:t>
      </w:r>
      <w:r w:rsidR="000F2D83">
        <w:rPr>
          <w:rFonts w:ascii="Helvetica LT Light" w:hAnsi="Helvetica LT Light"/>
        </w:rPr>
        <w:t>0</w:t>
      </w:r>
      <w:r w:rsidR="006C14C5">
        <w:rPr>
          <w:rFonts w:ascii="Helvetica LT Light" w:hAnsi="Helvetica LT Light"/>
        </w:rPr>
        <w:t>8</w:t>
      </w:r>
      <w:r w:rsidR="000F2D83">
        <w:rPr>
          <w:rFonts w:ascii="Helvetica LT Light" w:hAnsi="Helvetica LT Light"/>
        </w:rPr>
        <w:t>.02.2024</w:t>
      </w:r>
    </w:p>
    <w:p w14:paraId="2F34A5D6" w14:textId="77777777" w:rsidR="006C3AEA" w:rsidRDefault="006C3AEA" w:rsidP="003A6193">
      <w:pPr>
        <w:spacing w:after="0" w:line="276" w:lineRule="auto"/>
        <w:rPr>
          <w:rFonts w:ascii="Helvetica LT Light" w:hAnsi="Helvetica LT Light"/>
          <w:b/>
          <w:bCs/>
        </w:rPr>
      </w:pPr>
    </w:p>
    <w:p w14:paraId="29D1479A" w14:textId="77777777" w:rsidR="006C3AEA" w:rsidRDefault="006C3AEA" w:rsidP="003A6193">
      <w:pPr>
        <w:spacing w:after="0" w:line="276" w:lineRule="auto"/>
        <w:rPr>
          <w:rFonts w:ascii="Helvetica LT Light" w:hAnsi="Helvetica LT Light"/>
          <w:b/>
          <w:bCs/>
        </w:rPr>
      </w:pPr>
    </w:p>
    <w:p w14:paraId="582FB637" w14:textId="1BED55F8" w:rsidR="008D2131" w:rsidRDefault="006C14C5" w:rsidP="003A6193">
      <w:pPr>
        <w:spacing w:after="0" w:line="276" w:lineRule="auto"/>
        <w:rPr>
          <w:rFonts w:ascii="Helvetica LT Light" w:hAnsi="Helvetica LT Light"/>
          <w:b/>
          <w:bCs/>
        </w:rPr>
      </w:pPr>
      <w:r>
        <w:rPr>
          <w:rFonts w:ascii="Helvetica LT Light" w:hAnsi="Helvetica LT Light"/>
          <w:b/>
          <w:bCs/>
        </w:rPr>
        <w:t>Kandidatenvermittlung / Rechnungsstellung</w:t>
      </w:r>
    </w:p>
    <w:p w14:paraId="753690DD" w14:textId="1E854C0D" w:rsidR="0019248E" w:rsidRDefault="0019248E" w:rsidP="003A6193">
      <w:pPr>
        <w:spacing w:after="0" w:line="276" w:lineRule="auto"/>
        <w:rPr>
          <w:rFonts w:ascii="Helvetica LT Light" w:hAnsi="Helvetica LT Light"/>
          <w:b/>
          <w:bCs/>
        </w:rPr>
      </w:pPr>
    </w:p>
    <w:p w14:paraId="7AC35886" w14:textId="77777777" w:rsidR="0068441F" w:rsidRDefault="0068441F" w:rsidP="003A6193">
      <w:pPr>
        <w:spacing w:after="0" w:line="276" w:lineRule="auto"/>
        <w:rPr>
          <w:rFonts w:ascii="Helvetica LT Light" w:hAnsi="Helvetica LT Light"/>
          <w:b/>
          <w:bCs/>
        </w:rPr>
      </w:pPr>
    </w:p>
    <w:p w14:paraId="41E507F8" w14:textId="33D97702" w:rsidR="0019248E" w:rsidRDefault="0019248E" w:rsidP="003A6193">
      <w:pPr>
        <w:spacing w:after="0" w:line="276" w:lineRule="auto"/>
        <w:rPr>
          <w:rFonts w:ascii="Helvetica LT Light" w:hAnsi="Helvetica LT Light"/>
        </w:rPr>
      </w:pPr>
      <w:r w:rsidRPr="0019248E">
        <w:rPr>
          <w:rFonts w:ascii="Helvetica LT Light" w:hAnsi="Helvetica LT Light"/>
        </w:rPr>
        <w:t>Sehr geehrte</w:t>
      </w:r>
      <w:r w:rsidR="006C14C5">
        <w:rPr>
          <w:rFonts w:ascii="Helvetica LT Light" w:hAnsi="Helvetica LT Light"/>
        </w:rPr>
        <w:t>r Herr Lopez</w:t>
      </w:r>
      <w:r w:rsidRPr="0019248E">
        <w:rPr>
          <w:rFonts w:ascii="Helvetica LT Light" w:hAnsi="Helvetica LT Light"/>
        </w:rPr>
        <w:t>,</w:t>
      </w:r>
    </w:p>
    <w:p w14:paraId="54EA537B" w14:textId="3C917DC2" w:rsidR="0019248E" w:rsidRDefault="0019248E" w:rsidP="003A6193">
      <w:pPr>
        <w:spacing w:after="0" w:line="276" w:lineRule="auto"/>
        <w:rPr>
          <w:rFonts w:ascii="Helvetica LT Light" w:hAnsi="Helvetica LT Light"/>
        </w:rPr>
      </w:pPr>
    </w:p>
    <w:p w14:paraId="6E4C4B97" w14:textId="432E0CC0" w:rsidR="00EC22BC" w:rsidRDefault="006C14C5" w:rsidP="003A6193">
      <w:pPr>
        <w:spacing w:after="0" w:line="276" w:lineRule="auto"/>
        <w:rPr>
          <w:rFonts w:ascii="Helvetica LT Light" w:hAnsi="Helvetica LT Light"/>
        </w:rPr>
      </w:pPr>
      <w:r>
        <w:rPr>
          <w:rFonts w:ascii="Helvetica LT Light" w:hAnsi="Helvetica LT Light"/>
        </w:rPr>
        <w:t>nachstehend die Berechnung für o. a. in Sachen Vermittlung „Personalsachbearbeitung“.</w:t>
      </w:r>
    </w:p>
    <w:p w14:paraId="56FCB741" w14:textId="77777777" w:rsidR="006C14C5" w:rsidRDefault="006C14C5" w:rsidP="003A6193">
      <w:pPr>
        <w:spacing w:after="0" w:line="276" w:lineRule="auto"/>
        <w:rPr>
          <w:rFonts w:ascii="Helvetica LT Light" w:hAnsi="Helvetica LT Light"/>
        </w:rPr>
      </w:pPr>
    </w:p>
    <w:p w14:paraId="4F2DBCE8" w14:textId="77777777" w:rsidR="00683FE3" w:rsidRDefault="006C14C5" w:rsidP="003A6193">
      <w:pPr>
        <w:spacing w:after="0" w:line="276" w:lineRule="auto"/>
        <w:rPr>
          <w:rFonts w:ascii="Helvetica LT Light" w:hAnsi="Helvetica LT Light"/>
        </w:rPr>
      </w:pPr>
      <w:r>
        <w:rPr>
          <w:rFonts w:ascii="Helvetica LT Light" w:hAnsi="Helvetica LT Light"/>
        </w:rPr>
        <w:t xml:space="preserve">Ausgehend von 35% Vermittlungsgebühr basierend auf Year total gross income finden Sie den Betrag nachstehend mit der Bitte uns diesen umgehend in Rechnung zu stellen. </w:t>
      </w:r>
    </w:p>
    <w:p w14:paraId="400AB2FC" w14:textId="77777777" w:rsidR="00683FE3" w:rsidRPr="00683FE3" w:rsidRDefault="00683FE3" w:rsidP="003A6193">
      <w:pPr>
        <w:spacing w:after="0" w:line="276" w:lineRule="auto"/>
        <w:rPr>
          <w:rFonts w:ascii="Helvetica LT Light" w:hAnsi="Helvetica LT Light"/>
          <w:b/>
          <w:bCs/>
        </w:rPr>
      </w:pPr>
    </w:p>
    <w:p w14:paraId="35777B7C" w14:textId="28B4ED92" w:rsidR="006C14C5" w:rsidRPr="00683FE3" w:rsidRDefault="006C14C5" w:rsidP="003A6193">
      <w:pPr>
        <w:spacing w:after="0" w:line="276" w:lineRule="auto"/>
        <w:rPr>
          <w:rFonts w:ascii="Helvetica LT Light" w:hAnsi="Helvetica LT Light"/>
          <w:b/>
          <w:bCs/>
        </w:rPr>
      </w:pPr>
      <w:r w:rsidRPr="00683FE3">
        <w:rPr>
          <w:rFonts w:ascii="Helvetica LT Light" w:hAnsi="Helvetica LT Light"/>
          <w:b/>
          <w:bCs/>
        </w:rPr>
        <w:t>Rechnungsanschrift unten im Briefkopf links / zHV Leitung Personalwesen.</w:t>
      </w:r>
    </w:p>
    <w:p w14:paraId="0F155718" w14:textId="77777777" w:rsidR="006C14C5" w:rsidRDefault="006C14C5" w:rsidP="003A6193">
      <w:pPr>
        <w:spacing w:after="0" w:line="276" w:lineRule="auto"/>
        <w:rPr>
          <w:rFonts w:ascii="Helvetica LT Light" w:hAnsi="Helvetica LT Light"/>
        </w:rPr>
      </w:pPr>
    </w:p>
    <w:tbl>
      <w:tblPr>
        <w:tblW w:w="4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2"/>
        <w:gridCol w:w="1698"/>
      </w:tblGrid>
      <w:tr w:rsidR="00683FE3" w:rsidRPr="00683FE3" w14:paraId="1F32A423" w14:textId="77777777" w:rsidTr="00683FE3">
        <w:trPr>
          <w:trHeight w:val="288"/>
        </w:trPr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65C2" w14:textId="77777777" w:rsidR="00683FE3" w:rsidRPr="00683FE3" w:rsidRDefault="00683FE3" w:rsidP="0068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83F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Jahresvergütung des vermittelten Kandidaten</w:t>
            </w:r>
          </w:p>
        </w:tc>
      </w:tr>
      <w:tr w:rsidR="00683FE3" w:rsidRPr="00683FE3" w14:paraId="7B81EC90" w14:textId="77777777" w:rsidTr="00683FE3">
        <w:trPr>
          <w:trHeight w:val="288"/>
        </w:trPr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927A" w14:textId="77777777" w:rsidR="00683FE3" w:rsidRPr="00683FE3" w:rsidRDefault="00683FE3" w:rsidP="0068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4243" w14:textId="77777777" w:rsidR="00683FE3" w:rsidRPr="00683FE3" w:rsidRDefault="00683FE3" w:rsidP="00683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83FE3" w:rsidRPr="00683FE3" w14:paraId="7676692B" w14:textId="77777777" w:rsidTr="00683FE3">
        <w:trPr>
          <w:trHeight w:val="288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438D" w14:textId="77777777" w:rsidR="00683FE3" w:rsidRPr="00683FE3" w:rsidRDefault="00683FE3" w:rsidP="00683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83FE3">
              <w:rPr>
                <w:rFonts w:ascii="Calibri" w:eastAsia="Times New Roman" w:hAnsi="Calibri" w:cs="Calibri"/>
                <w:color w:val="000000"/>
                <w:lang w:eastAsia="de-DE"/>
              </w:rPr>
              <w:t>Grundgehalt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6027" w14:textId="77777777" w:rsidR="00683FE3" w:rsidRPr="00683FE3" w:rsidRDefault="00683FE3" w:rsidP="00683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83FE3">
              <w:rPr>
                <w:rFonts w:ascii="Calibri" w:eastAsia="Times New Roman" w:hAnsi="Calibri" w:cs="Calibri"/>
                <w:color w:val="000000"/>
                <w:lang w:eastAsia="de-DE"/>
              </w:rPr>
              <w:t>Summe brutto</w:t>
            </w:r>
          </w:p>
        </w:tc>
      </w:tr>
      <w:tr w:rsidR="00683FE3" w:rsidRPr="00683FE3" w14:paraId="32C1C701" w14:textId="77777777" w:rsidTr="00683FE3">
        <w:trPr>
          <w:trHeight w:val="288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8EE2" w14:textId="77777777" w:rsidR="00683FE3" w:rsidRPr="00683FE3" w:rsidRDefault="00683FE3" w:rsidP="00683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83FE3">
              <w:rPr>
                <w:rFonts w:ascii="Calibri" w:eastAsia="Times New Roman" w:hAnsi="Calibri" w:cs="Calibri"/>
                <w:color w:val="000000"/>
                <w:lang w:eastAsia="de-DE"/>
              </w:rPr>
              <w:t>jährlich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3C1C" w14:textId="77777777" w:rsidR="00683FE3" w:rsidRPr="00683FE3" w:rsidRDefault="00683FE3" w:rsidP="00683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83FE3">
              <w:rPr>
                <w:rFonts w:ascii="Calibri" w:eastAsia="Times New Roman" w:hAnsi="Calibri" w:cs="Calibri"/>
                <w:color w:val="000000"/>
                <w:lang w:eastAsia="de-DE"/>
              </w:rPr>
              <w:t>51.808,44 €</w:t>
            </w:r>
          </w:p>
        </w:tc>
      </w:tr>
      <w:tr w:rsidR="00683FE3" w:rsidRPr="00683FE3" w14:paraId="0686ADA2" w14:textId="77777777" w:rsidTr="00683FE3">
        <w:trPr>
          <w:trHeight w:val="288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3A1E" w14:textId="77777777" w:rsidR="00683FE3" w:rsidRPr="00683FE3" w:rsidRDefault="00683FE3" w:rsidP="00683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83FE3">
              <w:rPr>
                <w:rFonts w:ascii="Calibri" w:eastAsia="Times New Roman" w:hAnsi="Calibri" w:cs="Calibri"/>
                <w:color w:val="000000"/>
                <w:lang w:eastAsia="de-DE"/>
              </w:rPr>
              <w:t>Sonderzahlung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790D" w14:textId="77777777" w:rsidR="00683FE3" w:rsidRPr="00683FE3" w:rsidRDefault="00683FE3" w:rsidP="00683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83FE3">
              <w:rPr>
                <w:rFonts w:ascii="Calibri" w:eastAsia="Times New Roman" w:hAnsi="Calibri" w:cs="Calibri"/>
                <w:color w:val="000000"/>
                <w:lang w:eastAsia="de-DE"/>
              </w:rPr>
              <w:t>3.346,39 €</w:t>
            </w:r>
          </w:p>
        </w:tc>
      </w:tr>
      <w:tr w:rsidR="00683FE3" w:rsidRPr="00683FE3" w14:paraId="1A6C2D8E" w14:textId="77777777" w:rsidTr="00683FE3">
        <w:trPr>
          <w:trHeight w:val="288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E562" w14:textId="77777777" w:rsidR="00683FE3" w:rsidRPr="00683FE3" w:rsidRDefault="00683FE3" w:rsidP="00683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83FE3">
              <w:rPr>
                <w:rFonts w:ascii="Calibri" w:eastAsia="Times New Roman" w:hAnsi="Calibri" w:cs="Calibri"/>
                <w:color w:val="000000"/>
                <w:lang w:eastAsia="de-DE"/>
              </w:rPr>
              <w:t>Urlaubsgeld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D006" w14:textId="77777777" w:rsidR="00683FE3" w:rsidRPr="00683FE3" w:rsidRDefault="00683FE3" w:rsidP="00683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83FE3">
              <w:rPr>
                <w:rFonts w:ascii="Calibri" w:eastAsia="Times New Roman" w:hAnsi="Calibri" w:cs="Calibri"/>
                <w:color w:val="000000"/>
                <w:lang w:eastAsia="de-DE"/>
              </w:rPr>
              <w:t>380,75 €</w:t>
            </w:r>
          </w:p>
        </w:tc>
      </w:tr>
      <w:tr w:rsidR="00683FE3" w:rsidRPr="00683FE3" w14:paraId="3BCD966D" w14:textId="77777777" w:rsidTr="00683FE3">
        <w:trPr>
          <w:trHeight w:val="288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5CFA" w14:textId="77777777" w:rsidR="00683FE3" w:rsidRPr="00683FE3" w:rsidRDefault="00683FE3" w:rsidP="00683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83FE3">
              <w:rPr>
                <w:rFonts w:ascii="Calibri" w:eastAsia="Times New Roman" w:hAnsi="Calibri" w:cs="Calibri"/>
                <w:color w:val="000000"/>
                <w:lang w:eastAsia="de-DE"/>
              </w:rPr>
              <w:t>Gesamt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CC19" w14:textId="77777777" w:rsidR="00683FE3" w:rsidRPr="00683FE3" w:rsidRDefault="00683FE3" w:rsidP="00683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83FE3">
              <w:rPr>
                <w:rFonts w:ascii="Calibri" w:eastAsia="Times New Roman" w:hAnsi="Calibri" w:cs="Calibri"/>
                <w:color w:val="000000"/>
                <w:lang w:eastAsia="de-DE"/>
              </w:rPr>
              <w:t>55.535,58 €</w:t>
            </w:r>
          </w:p>
        </w:tc>
      </w:tr>
      <w:tr w:rsidR="00683FE3" w:rsidRPr="00683FE3" w14:paraId="26BAA1AF" w14:textId="77777777" w:rsidTr="00683FE3">
        <w:trPr>
          <w:trHeight w:val="288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A80A" w14:textId="77777777" w:rsidR="00683FE3" w:rsidRPr="00683FE3" w:rsidRDefault="00683FE3" w:rsidP="00683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83FE3">
              <w:rPr>
                <w:rFonts w:ascii="Calibri" w:eastAsia="Times New Roman" w:hAnsi="Calibri" w:cs="Calibri"/>
                <w:color w:val="000000"/>
                <w:lang w:eastAsia="de-DE"/>
              </w:rPr>
              <w:t>35% vom Gesamtbrutto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7CAB" w14:textId="77777777" w:rsidR="00683FE3" w:rsidRPr="00683FE3" w:rsidRDefault="00683FE3" w:rsidP="00683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83F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19.437,45 €</w:t>
            </w:r>
          </w:p>
        </w:tc>
      </w:tr>
    </w:tbl>
    <w:p w14:paraId="5D04FDAE" w14:textId="77777777" w:rsidR="006C14C5" w:rsidRDefault="006C14C5" w:rsidP="003A6193">
      <w:pPr>
        <w:spacing w:after="0" w:line="276" w:lineRule="auto"/>
        <w:rPr>
          <w:rFonts w:ascii="Helvetica LT Light" w:hAnsi="Helvetica LT Light"/>
        </w:rPr>
      </w:pPr>
    </w:p>
    <w:p w14:paraId="2B10DC47" w14:textId="07C41746" w:rsidR="00683FE3" w:rsidRDefault="00683FE3" w:rsidP="003A6193">
      <w:pPr>
        <w:spacing w:after="0" w:line="276" w:lineRule="auto"/>
        <w:rPr>
          <w:rFonts w:ascii="Helvetica LT Light" w:hAnsi="Helvetica LT Light"/>
        </w:rPr>
      </w:pPr>
      <w:r>
        <w:rPr>
          <w:rFonts w:ascii="Helvetica LT Light" w:hAnsi="Helvetica LT Light"/>
        </w:rPr>
        <w:t>Bei Rückfragen melden Sie sich bitte.</w:t>
      </w:r>
    </w:p>
    <w:p w14:paraId="5269259D" w14:textId="77777777" w:rsidR="00683FE3" w:rsidRDefault="00683FE3" w:rsidP="003A6193">
      <w:pPr>
        <w:spacing w:after="0" w:line="276" w:lineRule="auto"/>
        <w:rPr>
          <w:rFonts w:ascii="Helvetica LT Light" w:hAnsi="Helvetica LT Light"/>
        </w:rPr>
      </w:pPr>
    </w:p>
    <w:p w14:paraId="1F07C0FF" w14:textId="0783A9D1" w:rsidR="00EC22BC" w:rsidRDefault="00EC22BC" w:rsidP="003A6193">
      <w:pPr>
        <w:spacing w:after="0" w:line="276" w:lineRule="auto"/>
        <w:rPr>
          <w:rFonts w:ascii="Helvetica LT Light" w:hAnsi="Helvetica LT Light"/>
        </w:rPr>
      </w:pPr>
    </w:p>
    <w:p w14:paraId="61166CB9" w14:textId="0CCB0FCE" w:rsidR="00EC22BC" w:rsidRDefault="00EC22BC" w:rsidP="003A6193">
      <w:pPr>
        <w:spacing w:after="0" w:line="276" w:lineRule="auto"/>
        <w:rPr>
          <w:rFonts w:ascii="Helvetica LT Light" w:hAnsi="Helvetica LT Light"/>
        </w:rPr>
      </w:pPr>
      <w:r>
        <w:rPr>
          <w:rFonts w:ascii="Helvetica LT Light" w:hAnsi="Helvetica LT Light"/>
        </w:rPr>
        <w:t>Gabriele Weber</w:t>
      </w:r>
    </w:p>
    <w:p w14:paraId="6529FA5F" w14:textId="2C5C3FF7" w:rsidR="00EC22BC" w:rsidRDefault="00EC22BC" w:rsidP="003A6193">
      <w:pPr>
        <w:spacing w:after="0" w:line="276" w:lineRule="auto"/>
        <w:rPr>
          <w:rFonts w:ascii="Helvetica LT Light" w:hAnsi="Helvetica LT Light"/>
        </w:rPr>
      </w:pPr>
      <w:r>
        <w:rPr>
          <w:rFonts w:ascii="Helvetica LT Light" w:hAnsi="Helvetica LT Light"/>
        </w:rPr>
        <w:t>Personalwesen</w:t>
      </w:r>
    </w:p>
    <w:p w14:paraId="75EA209A" w14:textId="77777777" w:rsidR="0019248E" w:rsidRPr="009A2CCF" w:rsidRDefault="0019248E" w:rsidP="003A6193">
      <w:pPr>
        <w:spacing w:after="0" w:line="276" w:lineRule="auto"/>
        <w:rPr>
          <w:rFonts w:ascii="Helvetica LT Light" w:hAnsi="Helvetica LT Light"/>
          <w:b/>
          <w:bCs/>
        </w:rPr>
      </w:pPr>
    </w:p>
    <w:p w14:paraId="37D5D895" w14:textId="77777777" w:rsidR="008D2131" w:rsidRPr="007734C7" w:rsidRDefault="008D2131" w:rsidP="005A6DE5">
      <w:pPr>
        <w:rPr>
          <w:rFonts w:ascii="Helvetica LT Light" w:hAnsi="Helvetica LT Light"/>
          <w:sz w:val="16"/>
          <w:szCs w:val="16"/>
        </w:rPr>
      </w:pPr>
    </w:p>
    <w:sectPr w:rsidR="008D2131" w:rsidRPr="007734C7" w:rsidSect="00390903">
      <w:footerReference w:type="default" r:id="rId8"/>
      <w:headerReference w:type="first" r:id="rId9"/>
      <w:footerReference w:type="first" r:id="rId10"/>
      <w:pgSz w:w="11906" w:h="16838" w:code="9"/>
      <w:pgMar w:top="1418" w:right="1418" w:bottom="567" w:left="1418" w:header="1701" w:footer="15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0479D" w14:textId="77777777" w:rsidR="0019248E" w:rsidRDefault="0019248E" w:rsidP="00594956">
      <w:pPr>
        <w:spacing w:after="0" w:line="240" w:lineRule="auto"/>
      </w:pPr>
      <w:r>
        <w:separator/>
      </w:r>
    </w:p>
  </w:endnote>
  <w:endnote w:type="continuationSeparator" w:id="0">
    <w:p w14:paraId="1A6A84C0" w14:textId="77777777" w:rsidR="0019248E" w:rsidRDefault="0019248E" w:rsidP="0059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T Light">
    <w:altName w:val="Arial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9715" w14:textId="77777777" w:rsidR="00EF6051" w:rsidRDefault="00FB3C50" w:rsidP="00FB3C50">
    <w:pPr>
      <w:tabs>
        <w:tab w:val="left" w:pos="6425"/>
      </w:tabs>
    </w:pPr>
    <w:r>
      <w:rPr>
        <w:rFonts w:ascii="Helvetica LT Light" w:hAnsi="Helvetica LT Light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3509B43" wp14:editId="766156C4">
              <wp:simplePos x="0" y="0"/>
              <wp:positionH relativeFrom="column">
                <wp:posOffset>5178425</wp:posOffset>
              </wp:positionH>
              <wp:positionV relativeFrom="paragraph">
                <wp:posOffset>871220</wp:posOffset>
              </wp:positionV>
              <wp:extent cx="1281545" cy="249382"/>
              <wp:effectExtent l="0" t="0" r="0" b="0"/>
              <wp:wrapNone/>
              <wp:docPr id="25" name="Textfeld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1545" cy="24938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1208E6F" w14:textId="77777777" w:rsidR="001E4D6D" w:rsidRDefault="001E4D6D" w:rsidP="001E4D6D">
                          <w:pPr>
                            <w:tabs>
                              <w:tab w:val="right" w:pos="2710"/>
                            </w:tabs>
                            <w:spacing w:before="40"/>
                            <w:jc w:val="both"/>
                            <w:rPr>
                              <w:rFonts w:ascii="Helvetica LT Light" w:hAnsi="Helvetica LT Light"/>
                              <w:sz w:val="14"/>
                              <w:szCs w:val="14"/>
                            </w:rPr>
                          </w:pPr>
                          <w:r w:rsidRPr="00D91AC2">
                            <w:rPr>
                              <w:rFonts w:ascii="Helvetica LT Light" w:hAnsi="Helvetica LT Light"/>
                              <w:sz w:val="14"/>
                              <w:szCs w:val="14"/>
                            </w:rPr>
                            <w:t xml:space="preserve">Seite </w:t>
                          </w:r>
                          <w:r w:rsidRPr="00D91AC2">
                            <w:rPr>
                              <w:rFonts w:ascii="Helvetica LT Light" w:hAnsi="Helvetica LT Light"/>
                              <w:b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D91AC2">
                            <w:rPr>
                              <w:rFonts w:ascii="Helvetica LT Light" w:hAnsi="Helvetica LT Light"/>
                              <w:b/>
                              <w:bCs/>
                              <w:sz w:val="14"/>
                              <w:szCs w:val="14"/>
                            </w:rPr>
                            <w:instrText>PAGE  \* Arabic  \* MERGEFORMAT</w:instrText>
                          </w:r>
                          <w:r w:rsidRPr="00D91AC2">
                            <w:rPr>
                              <w:rFonts w:ascii="Helvetica LT Light" w:hAnsi="Helvetica LT Light"/>
                              <w:b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Helvetica LT Light" w:hAnsi="Helvetica LT Light"/>
                              <w:b/>
                              <w:bCs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Pr="00D91AC2">
                            <w:rPr>
                              <w:rFonts w:ascii="Helvetica LT Light" w:hAnsi="Helvetica LT Light"/>
                              <w:b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Pr="00D91AC2">
                            <w:rPr>
                              <w:rFonts w:ascii="Helvetica LT Light" w:hAnsi="Helvetica LT Light"/>
                              <w:sz w:val="14"/>
                              <w:szCs w:val="14"/>
                            </w:rPr>
                            <w:t xml:space="preserve"> von </w:t>
                          </w:r>
                          <w:r w:rsidRPr="00D91AC2">
                            <w:rPr>
                              <w:rFonts w:ascii="Helvetica LT Light" w:hAnsi="Helvetica LT Light"/>
                              <w:b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D91AC2">
                            <w:rPr>
                              <w:rFonts w:ascii="Helvetica LT Light" w:hAnsi="Helvetica LT Light"/>
                              <w:b/>
                              <w:bCs/>
                              <w:sz w:val="14"/>
                              <w:szCs w:val="14"/>
                            </w:rPr>
                            <w:instrText>NUMPAGES  \* Arabic  \* MERGEFORMAT</w:instrText>
                          </w:r>
                          <w:r w:rsidRPr="00D91AC2">
                            <w:rPr>
                              <w:rFonts w:ascii="Helvetica LT Light" w:hAnsi="Helvetica LT Light"/>
                              <w:b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Helvetica LT Light" w:hAnsi="Helvetica LT Light"/>
                              <w:b/>
                              <w:bCs/>
                              <w:noProof/>
                              <w:sz w:val="14"/>
                              <w:szCs w:val="14"/>
                            </w:rPr>
                            <w:t>3</w:t>
                          </w:r>
                          <w:r w:rsidRPr="00D91AC2">
                            <w:rPr>
                              <w:rFonts w:ascii="Helvetica LT Light" w:hAnsi="Helvetica LT Light"/>
                              <w:b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  <w:p w14:paraId="69051828" w14:textId="77777777" w:rsidR="001E4D6D" w:rsidRDefault="001E4D6D" w:rsidP="001E4D6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09B43" id="_x0000_t202" coordsize="21600,21600" o:spt="202" path="m,l,21600r21600,l21600,xe">
              <v:stroke joinstyle="miter"/>
              <v:path gradientshapeok="t" o:connecttype="rect"/>
            </v:shapetype>
            <v:shape id="Textfeld 25" o:spid="_x0000_s1027" type="#_x0000_t202" style="position:absolute;margin-left:407.75pt;margin-top:68.6pt;width:100.9pt;height:1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" fillcolor="white [3201]" stroked="f" strokeweight=".5pt">
              <v:textbox>
                <w:txbxContent>
                  <w:p w14:paraId="51208E6F" w14:textId="77777777" w:rsidR="001E4D6D" w:rsidRDefault="001E4D6D" w:rsidP="001E4D6D">
                    <w:pPr>
                      <w:tabs>
                        <w:tab w:val="right" w:pos="2710"/>
                      </w:tabs>
                      <w:spacing w:before="40"/>
                      <w:jc w:val="both"/>
                      <w:rPr>
                        <w:rFonts w:ascii="Helvetica LT Light" w:hAnsi="Helvetica LT Light"/>
                        <w:sz w:val="14"/>
                        <w:szCs w:val="14"/>
                      </w:rPr>
                    </w:pPr>
                    <w:r w:rsidRPr="00D91AC2">
                      <w:rPr>
                        <w:rFonts w:ascii="Helvetica LT Light" w:hAnsi="Helvetica LT Light"/>
                        <w:sz w:val="14"/>
                        <w:szCs w:val="14"/>
                      </w:rPr>
                      <w:t xml:space="preserve">Seite </w:t>
                    </w:r>
                    <w:r w:rsidRPr="00D91AC2">
                      <w:rPr>
                        <w:rFonts w:ascii="Helvetica LT Light" w:hAnsi="Helvetica LT Light"/>
                        <w:b/>
                        <w:bCs/>
                        <w:sz w:val="14"/>
                        <w:szCs w:val="14"/>
                      </w:rPr>
                      <w:fldChar w:fldCharType="begin"/>
                    </w:r>
                    <w:r w:rsidRPr="00D91AC2">
                      <w:rPr>
                        <w:rFonts w:ascii="Helvetica LT Light" w:hAnsi="Helvetica LT Light"/>
                        <w:b/>
                        <w:bCs/>
                        <w:sz w:val="14"/>
                        <w:szCs w:val="14"/>
                      </w:rPr>
                      <w:instrText>PAGE  \* Arabic  \* MERGEFORMAT</w:instrText>
                    </w:r>
                    <w:r w:rsidRPr="00D91AC2">
                      <w:rPr>
                        <w:rFonts w:ascii="Helvetica LT Light" w:hAnsi="Helvetica LT Light"/>
                        <w:b/>
                        <w:bCs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Helvetica LT Light" w:hAnsi="Helvetica LT Light"/>
                        <w:b/>
                        <w:bCs/>
                        <w:noProof/>
                        <w:sz w:val="14"/>
                        <w:szCs w:val="14"/>
                      </w:rPr>
                      <w:t>1</w:t>
                    </w:r>
                    <w:r w:rsidRPr="00D91AC2">
                      <w:rPr>
                        <w:rFonts w:ascii="Helvetica LT Light" w:hAnsi="Helvetica LT Light"/>
                        <w:b/>
                        <w:bCs/>
                        <w:sz w:val="14"/>
                        <w:szCs w:val="14"/>
                      </w:rPr>
                      <w:fldChar w:fldCharType="end"/>
                    </w:r>
                    <w:r w:rsidRPr="00D91AC2">
                      <w:rPr>
                        <w:rFonts w:ascii="Helvetica LT Light" w:hAnsi="Helvetica LT Light"/>
                        <w:sz w:val="14"/>
                        <w:szCs w:val="14"/>
                      </w:rPr>
                      <w:t xml:space="preserve"> von </w:t>
                    </w:r>
                    <w:r w:rsidRPr="00D91AC2">
                      <w:rPr>
                        <w:rFonts w:ascii="Helvetica LT Light" w:hAnsi="Helvetica LT Light"/>
                        <w:b/>
                        <w:bCs/>
                        <w:sz w:val="14"/>
                        <w:szCs w:val="14"/>
                      </w:rPr>
                      <w:fldChar w:fldCharType="begin"/>
                    </w:r>
                    <w:r w:rsidRPr="00D91AC2">
                      <w:rPr>
                        <w:rFonts w:ascii="Helvetica LT Light" w:hAnsi="Helvetica LT Light"/>
                        <w:b/>
                        <w:bCs/>
                        <w:sz w:val="14"/>
                        <w:szCs w:val="14"/>
                      </w:rPr>
                      <w:instrText>NUMPAGES  \* Arabic  \* MERGEFORMAT</w:instrText>
                    </w:r>
                    <w:r w:rsidRPr="00D91AC2">
                      <w:rPr>
                        <w:rFonts w:ascii="Helvetica LT Light" w:hAnsi="Helvetica LT Light"/>
                        <w:b/>
                        <w:bCs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Helvetica LT Light" w:hAnsi="Helvetica LT Light"/>
                        <w:b/>
                        <w:bCs/>
                        <w:noProof/>
                        <w:sz w:val="14"/>
                        <w:szCs w:val="14"/>
                      </w:rPr>
                      <w:t>3</w:t>
                    </w:r>
                    <w:r w:rsidRPr="00D91AC2">
                      <w:rPr>
                        <w:rFonts w:ascii="Helvetica LT Light" w:hAnsi="Helvetica LT Light"/>
                        <w:b/>
                        <w:bCs/>
                        <w:sz w:val="14"/>
                        <w:szCs w:val="14"/>
                      </w:rPr>
                      <w:fldChar w:fldCharType="end"/>
                    </w:r>
                  </w:p>
                  <w:p w14:paraId="69051828" w14:textId="77777777" w:rsidR="001E4D6D" w:rsidRDefault="001E4D6D" w:rsidP="001E4D6D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27E38" w14:textId="77777777" w:rsidR="00390903" w:rsidRDefault="00390903">
    <w:pPr>
      <w:pStyle w:val="Fuzeile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347E4217" wp14:editId="6ABA4E49">
              <wp:simplePos x="0" y="0"/>
              <wp:positionH relativeFrom="column">
                <wp:posOffset>-100330</wp:posOffset>
              </wp:positionH>
              <wp:positionV relativeFrom="paragraph">
                <wp:posOffset>101600</wp:posOffset>
              </wp:positionV>
              <wp:extent cx="6073140" cy="1180465"/>
              <wp:effectExtent l="0" t="0" r="3810" b="635"/>
              <wp:wrapNone/>
              <wp:docPr id="46" name="Gruppieren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3140" cy="1180465"/>
                        <a:chOff x="0" y="0"/>
                        <a:chExt cx="6073140" cy="1180465"/>
                      </a:xfrm>
                    </wpg:grpSpPr>
                    <wpg:grpSp>
                      <wpg:cNvPr id="45" name="Gruppieren 45"/>
                      <wpg:cNvGrpSpPr/>
                      <wpg:grpSpPr>
                        <a:xfrm>
                          <a:off x="0" y="0"/>
                          <a:ext cx="6073140" cy="1180465"/>
                          <a:chOff x="0" y="0"/>
                          <a:chExt cx="6073140" cy="1181733"/>
                        </a:xfrm>
                      </wpg:grpSpPr>
                      <wps:wsp>
                        <wps:cNvPr id="36" name="Textfeld 36"/>
                        <wps:cNvSpPr txBox="1"/>
                        <wps:spPr>
                          <a:xfrm>
                            <a:off x="7620" y="0"/>
                            <a:ext cx="3300730" cy="348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A5682" w14:textId="77777777" w:rsidR="000C7250" w:rsidRPr="000C7250" w:rsidRDefault="000C7250">
                              <w:pPr>
                                <w:rPr>
                                  <w:rFonts w:ascii="Helvetica LT Light" w:hAnsi="Helvetica LT Light"/>
                                  <w:color w:val="326295"/>
                                </w:rPr>
                              </w:pPr>
                              <w:r w:rsidRPr="000C7250">
                                <w:rPr>
                                  <w:rFonts w:ascii="Helvetica LT Light" w:hAnsi="Helvetica LT Light"/>
                                  <w:color w:val="326295"/>
                                </w:rPr>
                                <w:t>Die Welt verwandeln durch Erziehung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Gruppieren 39"/>
                        <wpg:cNvGrpSpPr/>
                        <wpg:grpSpPr>
                          <a:xfrm>
                            <a:off x="0" y="304790"/>
                            <a:ext cx="6073140" cy="876943"/>
                            <a:chOff x="0" y="-7631"/>
                            <a:chExt cx="6073140" cy="877062"/>
                          </a:xfrm>
                        </wpg:grpSpPr>
                        <wps:wsp>
                          <wps:cNvPr id="4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00" y="-7631"/>
                              <a:ext cx="2453640" cy="770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61FAB4" w14:textId="77777777" w:rsidR="000C7250" w:rsidRPr="006260A8" w:rsidRDefault="000C7250" w:rsidP="000C7250">
                                <w:pPr>
                                  <w:spacing w:before="40" w:after="40" w:line="240" w:lineRule="auto"/>
                                  <w:jc w:val="both"/>
                                  <w:rPr>
                                    <w:rFonts w:ascii="Helvetica LT Light" w:hAnsi="Helvetica LT Light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 w:rsidRPr="006260A8">
                                  <w:rPr>
                                    <w:rFonts w:ascii="Helvetica LT Light" w:hAnsi="Helvetica LT Light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Bankverbindung</w:t>
                                </w:r>
                                <w:r>
                                  <w:rPr>
                                    <w:rFonts w:ascii="Helvetica LT Light" w:hAnsi="Helvetica LT Light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 xml:space="preserve"> für Spenden</w:t>
                                </w:r>
                              </w:p>
                              <w:p w14:paraId="4BDBAAC6" w14:textId="77777777" w:rsidR="000C7250" w:rsidRPr="006260A8" w:rsidRDefault="000C7250" w:rsidP="000C7250">
                                <w:pPr>
                                  <w:spacing w:before="40" w:after="40" w:line="240" w:lineRule="auto"/>
                                  <w:jc w:val="both"/>
                                  <w:rPr>
                                    <w:rFonts w:ascii="Helvetica LT Light" w:hAnsi="Helvetica LT Light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Helvetica LT Light" w:hAnsi="Helvetica LT Light"/>
                                    <w:sz w:val="14"/>
                                    <w:szCs w:val="14"/>
                                  </w:rPr>
                                  <w:t>Deutsche Bank</w:t>
                                </w:r>
                                <w:r w:rsidRPr="006260A8">
                                  <w:rPr>
                                    <w:rFonts w:ascii="Helvetica LT Light" w:hAnsi="Helvetica LT Light"/>
                                    <w:sz w:val="14"/>
                                    <w:szCs w:val="14"/>
                                  </w:rPr>
                                  <w:t xml:space="preserve"> München</w:t>
                                </w:r>
                              </w:p>
                              <w:p w14:paraId="45335089" w14:textId="77777777" w:rsidR="000C7250" w:rsidRPr="005533B9" w:rsidRDefault="000C7250" w:rsidP="000C7250">
                                <w:pPr>
                                  <w:tabs>
                                    <w:tab w:val="right" w:pos="2710"/>
                                  </w:tabs>
                                  <w:spacing w:before="40" w:after="40" w:line="240" w:lineRule="auto"/>
                                  <w:jc w:val="both"/>
                                  <w:rPr>
                                    <w:rFonts w:ascii="Helvetica LT Light" w:hAnsi="Helvetica LT Light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Helvetica LT Light" w:hAnsi="Helvetica LT Light"/>
                                    <w:sz w:val="14"/>
                                    <w:szCs w:val="14"/>
                                  </w:rPr>
                                  <w:t xml:space="preserve">IBAN </w:t>
                                </w:r>
                                <w:r w:rsidRPr="005533B9">
                                  <w:rPr>
                                    <w:rFonts w:ascii="Helvetica LT Light" w:hAnsi="Helvetica LT Light"/>
                                    <w:sz w:val="14"/>
                                    <w:szCs w:val="14"/>
                                  </w:rPr>
                                  <w:t>DE35 7007 0010 0703 4135 00</w:t>
                                </w:r>
                              </w:p>
                              <w:p w14:paraId="5CA5731B" w14:textId="77777777" w:rsidR="000C7250" w:rsidRDefault="000C7250" w:rsidP="000C7250">
                                <w:pPr>
                                  <w:tabs>
                                    <w:tab w:val="right" w:pos="2710"/>
                                  </w:tabs>
                                  <w:spacing w:before="40" w:after="40" w:line="240" w:lineRule="auto"/>
                                  <w:jc w:val="both"/>
                                  <w:rPr>
                                    <w:rFonts w:ascii="Helvetica LT Light" w:hAnsi="Helvetica LT Light"/>
                                    <w:sz w:val="14"/>
                                    <w:szCs w:val="14"/>
                                  </w:rPr>
                                </w:pPr>
                                <w:r w:rsidRPr="006260A8">
                                  <w:rPr>
                                    <w:rFonts w:ascii="Helvetica LT Light" w:hAnsi="Helvetica LT Light"/>
                                    <w:sz w:val="14"/>
                                    <w:szCs w:val="14"/>
                                  </w:rPr>
                                  <w:t>BIC</w:t>
                                </w:r>
                                <w:r>
                                  <w:rPr>
                                    <w:rFonts w:ascii="Helvetica LT Light" w:hAnsi="Helvetica LT Light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5533B9">
                                  <w:rPr>
                                    <w:rFonts w:ascii="Helvetica LT Light" w:hAnsi="Helvetica LT Light"/>
                                    <w:sz w:val="14"/>
                                    <w:szCs w:val="14"/>
                                  </w:rPr>
                                  <w:t>DEUTDEMMXXX</w:t>
                                </w:r>
                              </w:p>
                              <w:p w14:paraId="523DBCC2" w14:textId="77777777" w:rsidR="000C7250" w:rsidRPr="00EF3FE4" w:rsidRDefault="000C7250" w:rsidP="000C7250">
                                <w:pPr>
                                  <w:spacing w:before="40" w:after="40" w:line="240" w:lineRule="auto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1" name="Gruppieren 41"/>
                          <wpg:cNvGrpSpPr/>
                          <wpg:grpSpPr>
                            <a:xfrm>
                              <a:off x="0" y="0"/>
                              <a:ext cx="5998380" cy="869431"/>
                              <a:chOff x="0" y="0"/>
                              <a:chExt cx="5998380" cy="869431"/>
                            </a:xfrm>
                          </wpg:grpSpPr>
                          <wps:wsp>
                            <wps:cNvPr id="42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000" cy="77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497B4" w14:textId="77777777" w:rsidR="000C7250" w:rsidRPr="0036554A" w:rsidRDefault="000C7250" w:rsidP="000C7250">
                                  <w:pPr>
                                    <w:spacing w:before="40" w:after="40" w:line="240" w:lineRule="auto"/>
                                    <w:jc w:val="both"/>
                                    <w:rPr>
                                      <w:rFonts w:ascii="Helvetica LT Light" w:hAnsi="Helvetica LT Light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EF6C1D">
                                    <w:rPr>
                                      <w:rFonts w:ascii="Helvetica LT Light" w:hAnsi="Helvetica LT Light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Rechtsträger</w:t>
                                  </w:r>
                                </w:p>
                                <w:p w14:paraId="7A2CA66F" w14:textId="77777777" w:rsidR="000C7250" w:rsidRPr="00EF6C1D" w:rsidRDefault="000C7250" w:rsidP="000C7250">
                                  <w:pPr>
                                    <w:spacing w:before="40" w:after="40" w:line="240" w:lineRule="auto"/>
                                    <w:jc w:val="both"/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</w:pPr>
                                  <w:r w:rsidRPr="00EF6C1D"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  <w:t>Kongregation der</w:t>
                                  </w:r>
                                </w:p>
                                <w:p w14:paraId="1DF9EC8F" w14:textId="77777777" w:rsidR="000C7250" w:rsidRPr="00EF6C1D" w:rsidRDefault="000C7250" w:rsidP="000C7250">
                                  <w:pPr>
                                    <w:spacing w:before="40" w:after="40" w:line="240" w:lineRule="auto"/>
                                    <w:jc w:val="both"/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</w:pPr>
                                  <w:r w:rsidRPr="00EF6C1D"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  <w:t>Armen Schulschwestern v</w:t>
                                  </w:r>
                                  <w:r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  <w:t>.U.L Fr.</w:t>
                                  </w:r>
                                </w:p>
                                <w:p w14:paraId="17F4E3B9" w14:textId="77777777" w:rsidR="000C7250" w:rsidRPr="006260A8" w:rsidRDefault="000C7250" w:rsidP="000C7250">
                                  <w:pPr>
                                    <w:spacing w:before="40" w:after="40" w:line="240" w:lineRule="auto"/>
                                    <w:jc w:val="both"/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</w:pPr>
                                  <w:r w:rsidRPr="006260A8"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  <w:t>Körperschaft des öffentlichen</w:t>
                                  </w:r>
                                  <w:r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  <w:t xml:space="preserve"> R</w:t>
                                  </w:r>
                                  <w:r w:rsidRPr="006260A8"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  <w:t>echts</w:t>
                                  </w:r>
                                </w:p>
                                <w:p w14:paraId="28D0E568" w14:textId="77777777" w:rsidR="000C7250" w:rsidRDefault="000C7250" w:rsidP="000C7250">
                                  <w:pPr>
                                    <w:spacing w:before="40" w:after="40" w:line="240" w:lineRule="auto"/>
                                  </w:pPr>
                                  <w:r w:rsidRPr="006260A8"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  <w:t xml:space="preserve">USt.-IdNr.: </w:t>
                                  </w:r>
                                  <w:r w:rsidRPr="005533B9"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  <w:t>DE263420324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3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5940" y="0"/>
                                <a:ext cx="1828800" cy="769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D407C3" w14:textId="77777777" w:rsidR="000C7250" w:rsidRPr="0036554A" w:rsidRDefault="000C7250" w:rsidP="000C7250">
                                  <w:pPr>
                                    <w:spacing w:before="40" w:after="40" w:line="240" w:lineRule="auto"/>
                                    <w:jc w:val="both"/>
                                    <w:rPr>
                                      <w:rFonts w:ascii="Helvetica LT Light" w:hAnsi="Helvetica LT Light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elvetica LT Light" w:hAnsi="Helvetica LT Light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Bankverbindung</w:t>
                                  </w:r>
                                </w:p>
                                <w:p w14:paraId="7D3A9AAE" w14:textId="77777777" w:rsidR="000C7250" w:rsidRPr="006260A8" w:rsidRDefault="000C7250" w:rsidP="000C7250">
                                  <w:pPr>
                                    <w:spacing w:before="40" w:after="40" w:line="240" w:lineRule="auto"/>
                                    <w:jc w:val="both"/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</w:pPr>
                                  <w:r w:rsidRPr="006260A8"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  <w:t>Liga Bank München</w:t>
                                  </w:r>
                                </w:p>
                                <w:p w14:paraId="4C4CF30E" w14:textId="77777777" w:rsidR="000C7250" w:rsidRPr="005533B9" w:rsidRDefault="000C7250" w:rsidP="000C7250">
                                  <w:pPr>
                                    <w:spacing w:before="40" w:after="40" w:line="240" w:lineRule="auto"/>
                                    <w:jc w:val="both"/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</w:pPr>
                                  <w:r w:rsidRPr="006260A8"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  <w:t>IBAN</w:t>
                                  </w:r>
                                  <w:r w:rsidRPr="005533B9"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  <w:t xml:space="preserve"> DE27 7509 0300 0002 1453 75</w:t>
                                  </w:r>
                                </w:p>
                                <w:p w14:paraId="3F154504" w14:textId="77777777" w:rsidR="000C7250" w:rsidRPr="00666461" w:rsidRDefault="000C7250" w:rsidP="000C7250">
                                  <w:pPr>
                                    <w:spacing w:before="40" w:after="40" w:line="240" w:lineRule="auto"/>
                                    <w:jc w:val="both"/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</w:pPr>
                                  <w:r w:rsidRPr="007F5504"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  <w:t>BIC</w:t>
                                  </w:r>
                                  <w:r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  <w:t xml:space="preserve"> GENODEF1M05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4" name="Textfeld 44"/>
                            <wps:cNvSpPr txBox="1"/>
                            <wps:spPr>
                              <a:xfrm>
                                <a:off x="5234940" y="99031"/>
                                <a:ext cx="763440" cy="77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B38C7" w14:textId="77777777" w:rsidR="000C7250" w:rsidRDefault="000C7250" w:rsidP="000C7250">
                                  <w:pPr>
                                    <w:tabs>
                                      <w:tab w:val="right" w:pos="2710"/>
                                    </w:tabs>
                                    <w:spacing w:before="40"/>
                                    <w:jc w:val="both"/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694DE33C" w14:textId="77777777" w:rsidR="000C7250" w:rsidRDefault="000C7250" w:rsidP="000C7250">
                                  <w:pPr>
                                    <w:tabs>
                                      <w:tab w:val="right" w:pos="2710"/>
                                    </w:tabs>
                                    <w:spacing w:before="40"/>
                                    <w:jc w:val="both"/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6C1376CC" w14:textId="77777777" w:rsidR="000C7250" w:rsidRPr="00EF3FE4" w:rsidRDefault="000C7250" w:rsidP="000C7250">
                                  <w:pPr>
                                    <w:tabs>
                                      <w:tab w:val="right" w:pos="2710"/>
                                    </w:tabs>
                                    <w:spacing w:before="40"/>
                                    <w:jc w:val="both"/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</w:pPr>
                                  <w:r w:rsidRPr="00D91AC2"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  <w:t xml:space="preserve">Seite </w:t>
                                  </w:r>
                                  <w:r w:rsidRPr="00D91AC2">
                                    <w:rPr>
                                      <w:rFonts w:ascii="Helvetica LT Light" w:hAnsi="Helvetica LT Light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fldChar w:fldCharType="begin"/>
                                  </w:r>
                                  <w:r w:rsidRPr="00D91AC2">
                                    <w:rPr>
                                      <w:rFonts w:ascii="Helvetica LT Light" w:hAnsi="Helvetica LT Light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instrText>PAGE  \* Arabic  \* MERGEFORMAT</w:instrText>
                                  </w:r>
                                  <w:r w:rsidRPr="00D91AC2">
                                    <w:rPr>
                                      <w:rFonts w:ascii="Helvetica LT Light" w:hAnsi="Helvetica LT Light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Helvetica LT Light" w:hAnsi="Helvetica LT Light"/>
                                      <w:b/>
                                      <w:bCs/>
                                      <w:noProof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D91AC2">
                                    <w:rPr>
                                      <w:rFonts w:ascii="Helvetica LT Light" w:hAnsi="Helvetica LT Light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fldChar w:fldCharType="end"/>
                                  </w:r>
                                  <w:r w:rsidRPr="00D91AC2">
                                    <w:rPr>
                                      <w:rFonts w:ascii="Helvetica LT Light" w:hAnsi="Helvetica LT Light"/>
                                      <w:sz w:val="14"/>
                                      <w:szCs w:val="14"/>
                                    </w:rPr>
                                    <w:t xml:space="preserve"> von </w:t>
                                  </w:r>
                                  <w:r w:rsidRPr="00D91AC2">
                                    <w:rPr>
                                      <w:rFonts w:ascii="Helvetica LT Light" w:hAnsi="Helvetica LT Light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fldChar w:fldCharType="begin"/>
                                  </w:r>
                                  <w:r w:rsidRPr="00D91AC2">
                                    <w:rPr>
                                      <w:rFonts w:ascii="Helvetica LT Light" w:hAnsi="Helvetica LT Light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instrText>NUMPAGES  \* Arabic  \* MERGEFORMAT</w:instrText>
                                  </w:r>
                                  <w:r w:rsidRPr="00D91AC2">
                                    <w:rPr>
                                      <w:rFonts w:ascii="Helvetica LT Light" w:hAnsi="Helvetica LT Light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Helvetica LT Light" w:hAnsi="Helvetica LT Light"/>
                                      <w:b/>
                                      <w:bCs/>
                                      <w:noProof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D91AC2">
                                    <w:rPr>
                                      <w:rFonts w:ascii="Helvetica LT Light" w:hAnsi="Helvetica LT Light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37" name="Gerader Verbinder 37"/>
                      <wps:cNvCnPr/>
                      <wps:spPr>
                        <a:xfrm>
                          <a:off x="91440" y="297180"/>
                          <a:ext cx="572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2629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7E4217" id="Gruppieren 46" o:spid="_x0000_s1031" style="position:absolute;margin-left:-7.9pt;margin-top:8pt;width:478.2pt;height:92.95pt;z-index:251694080" coordsize="60731,1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">
              <v:group id="Gruppieren 45" o:spid="_x0000_s1032" style="position:absolute;width:60731;height:11804" coordsize="60731,1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" o:spid="_x0000_s1033" type="#_x0000_t202" style="position:absolute;left:76;width:33007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14:paraId="444A5682" w14:textId="77777777" w:rsidR="000C7250" w:rsidRPr="000C7250" w:rsidRDefault="000C7250">
                        <w:pPr>
                          <w:rPr>
                            <w:rFonts w:ascii="Helvetica LT Light" w:hAnsi="Helvetica LT Light"/>
                            <w:color w:val="326295"/>
                          </w:rPr>
                        </w:pPr>
                        <w:r w:rsidRPr="000C7250">
                          <w:rPr>
                            <w:rFonts w:ascii="Helvetica LT Light" w:hAnsi="Helvetica LT Light"/>
                            <w:color w:val="326295"/>
                          </w:rPr>
                          <w:t>Die Welt verwandeln durch Erziehung</w:t>
                        </w:r>
                      </w:p>
                    </w:txbxContent>
                  </v:textbox>
                </v:shape>
                <v:group id="Gruppieren 39" o:spid="_x0000_s1034" style="position:absolute;top:3047;width:60731;height:8770" coordorigin=",-76" coordsize="60731,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feld 2" o:spid="_x0000_s1035" type="#_x0000_t202" style="position:absolute;left:36195;top:-76;width:24536;height:7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  <v:textbox>
                      <w:txbxContent>
                        <w:p w14:paraId="6A61FAB4" w14:textId="77777777" w:rsidR="000C7250" w:rsidRPr="006260A8" w:rsidRDefault="000C7250" w:rsidP="000C7250">
                          <w:pPr>
                            <w:spacing w:before="40" w:after="40" w:line="240" w:lineRule="auto"/>
                            <w:jc w:val="both"/>
                            <w:rPr>
                              <w:rFonts w:ascii="Helvetica LT Light" w:hAnsi="Helvetica LT Light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6260A8">
                            <w:rPr>
                              <w:rFonts w:ascii="Helvetica LT Light" w:hAnsi="Helvetica LT Light"/>
                              <w:b/>
                              <w:bCs/>
                              <w:sz w:val="14"/>
                              <w:szCs w:val="14"/>
                            </w:rPr>
                            <w:t>Bankverbindung</w:t>
                          </w:r>
                          <w:r>
                            <w:rPr>
                              <w:rFonts w:ascii="Helvetica LT Light" w:hAnsi="Helvetica LT Light"/>
                              <w:b/>
                              <w:bCs/>
                              <w:sz w:val="14"/>
                              <w:szCs w:val="14"/>
                            </w:rPr>
                            <w:t xml:space="preserve"> für Spenden</w:t>
                          </w:r>
                        </w:p>
                        <w:p w14:paraId="4BDBAAC6" w14:textId="77777777" w:rsidR="000C7250" w:rsidRPr="006260A8" w:rsidRDefault="000C7250" w:rsidP="000C7250">
                          <w:pPr>
                            <w:spacing w:before="40" w:after="40" w:line="240" w:lineRule="auto"/>
                            <w:jc w:val="both"/>
                            <w:rPr>
                              <w:rFonts w:ascii="Helvetica LT Light" w:hAnsi="Helvetica LT Light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Helvetica LT Light" w:hAnsi="Helvetica LT Light"/>
                              <w:sz w:val="14"/>
                              <w:szCs w:val="14"/>
                            </w:rPr>
                            <w:t>Deutsche Bank</w:t>
                          </w:r>
                          <w:r w:rsidRPr="006260A8">
                            <w:rPr>
                              <w:rFonts w:ascii="Helvetica LT Light" w:hAnsi="Helvetica LT Light"/>
                              <w:sz w:val="14"/>
                              <w:szCs w:val="14"/>
                            </w:rPr>
                            <w:t xml:space="preserve"> München</w:t>
                          </w:r>
                        </w:p>
                        <w:p w14:paraId="45335089" w14:textId="77777777" w:rsidR="000C7250" w:rsidRPr="005533B9" w:rsidRDefault="000C7250" w:rsidP="000C7250">
                          <w:pPr>
                            <w:tabs>
                              <w:tab w:val="right" w:pos="2710"/>
                            </w:tabs>
                            <w:spacing w:before="40" w:after="40" w:line="240" w:lineRule="auto"/>
                            <w:jc w:val="both"/>
                            <w:rPr>
                              <w:rFonts w:ascii="Helvetica LT Light" w:hAnsi="Helvetica LT Light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Helvetica LT Light" w:hAnsi="Helvetica LT Light"/>
                              <w:sz w:val="14"/>
                              <w:szCs w:val="14"/>
                            </w:rPr>
                            <w:t xml:space="preserve">IBAN </w:t>
                          </w:r>
                          <w:r w:rsidRPr="005533B9">
                            <w:rPr>
                              <w:rFonts w:ascii="Helvetica LT Light" w:hAnsi="Helvetica LT Light"/>
                              <w:sz w:val="14"/>
                              <w:szCs w:val="14"/>
                            </w:rPr>
                            <w:t>DE35 7007 0010 0703 4135 00</w:t>
                          </w:r>
                        </w:p>
                        <w:p w14:paraId="5CA5731B" w14:textId="77777777" w:rsidR="000C7250" w:rsidRDefault="000C7250" w:rsidP="000C7250">
                          <w:pPr>
                            <w:tabs>
                              <w:tab w:val="right" w:pos="2710"/>
                            </w:tabs>
                            <w:spacing w:before="40" w:after="40" w:line="240" w:lineRule="auto"/>
                            <w:jc w:val="both"/>
                            <w:rPr>
                              <w:rFonts w:ascii="Helvetica LT Light" w:hAnsi="Helvetica LT Light"/>
                              <w:sz w:val="14"/>
                              <w:szCs w:val="14"/>
                            </w:rPr>
                          </w:pPr>
                          <w:r w:rsidRPr="006260A8">
                            <w:rPr>
                              <w:rFonts w:ascii="Helvetica LT Light" w:hAnsi="Helvetica LT Light"/>
                              <w:sz w:val="14"/>
                              <w:szCs w:val="14"/>
                            </w:rPr>
                            <w:t>BIC</w:t>
                          </w:r>
                          <w:r>
                            <w:rPr>
                              <w:rFonts w:ascii="Helvetica LT Light" w:hAnsi="Helvetica LT Light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5533B9">
                            <w:rPr>
                              <w:rFonts w:ascii="Helvetica LT Light" w:hAnsi="Helvetica LT Light"/>
                              <w:sz w:val="14"/>
                              <w:szCs w:val="14"/>
                            </w:rPr>
                            <w:t>DEUTDEMMXXX</w:t>
                          </w:r>
                        </w:p>
                        <w:p w14:paraId="523DBCC2" w14:textId="77777777" w:rsidR="000C7250" w:rsidRPr="00EF3FE4" w:rsidRDefault="000C7250" w:rsidP="000C7250">
                          <w:pPr>
                            <w:spacing w:before="40" w:after="40" w:line="240" w:lineRule="auto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group id="Gruppieren 41" o:spid="_x0000_s1036" style="position:absolute;width:59983;height:8694" coordsize="59983,8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shape id="Textfeld 2" o:spid="_x0000_s1037" type="#_x0000_t202" style="position:absolute;width:18000;height:7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    <v:textbox>
                        <w:txbxContent>
                          <w:p w14:paraId="1BB497B4" w14:textId="77777777" w:rsidR="000C7250" w:rsidRPr="0036554A" w:rsidRDefault="000C7250" w:rsidP="000C7250">
                            <w:pPr>
                              <w:spacing w:before="40" w:after="40" w:line="240" w:lineRule="auto"/>
                              <w:jc w:val="both"/>
                              <w:rPr>
                                <w:rFonts w:ascii="Helvetica LT Light" w:hAnsi="Helvetica LT Light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F6C1D">
                              <w:rPr>
                                <w:rFonts w:ascii="Helvetica LT Light" w:hAnsi="Helvetica LT Light"/>
                                <w:b/>
                                <w:bCs/>
                                <w:sz w:val="14"/>
                                <w:szCs w:val="14"/>
                              </w:rPr>
                              <w:t>Rechtsträger</w:t>
                            </w:r>
                          </w:p>
                          <w:p w14:paraId="7A2CA66F" w14:textId="77777777" w:rsidR="000C7250" w:rsidRPr="00EF6C1D" w:rsidRDefault="000C7250" w:rsidP="000C7250">
                            <w:pPr>
                              <w:spacing w:before="40" w:after="40" w:line="240" w:lineRule="auto"/>
                              <w:jc w:val="both"/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</w:pPr>
                            <w:r w:rsidRPr="00EF6C1D"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  <w:t>Kongregation der</w:t>
                            </w:r>
                          </w:p>
                          <w:p w14:paraId="1DF9EC8F" w14:textId="77777777" w:rsidR="000C7250" w:rsidRPr="00EF6C1D" w:rsidRDefault="000C7250" w:rsidP="000C7250">
                            <w:pPr>
                              <w:spacing w:before="40" w:after="40" w:line="240" w:lineRule="auto"/>
                              <w:jc w:val="both"/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</w:pPr>
                            <w:r w:rsidRPr="00EF6C1D"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  <w:t>Armen Schulschwestern v</w:t>
                            </w:r>
                            <w:r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  <w:t>.U.L Fr.</w:t>
                            </w:r>
                          </w:p>
                          <w:p w14:paraId="17F4E3B9" w14:textId="77777777" w:rsidR="000C7250" w:rsidRPr="006260A8" w:rsidRDefault="000C7250" w:rsidP="000C7250">
                            <w:pPr>
                              <w:spacing w:before="40" w:after="40" w:line="240" w:lineRule="auto"/>
                              <w:jc w:val="both"/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</w:pPr>
                            <w:r w:rsidRPr="006260A8"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  <w:t>Körperschaft des öffentlichen</w:t>
                            </w:r>
                            <w:r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  <w:t xml:space="preserve"> R</w:t>
                            </w:r>
                            <w:r w:rsidRPr="006260A8"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  <w:t>echts</w:t>
                            </w:r>
                          </w:p>
                          <w:p w14:paraId="28D0E568" w14:textId="77777777" w:rsidR="000C7250" w:rsidRDefault="000C7250" w:rsidP="000C7250">
                            <w:pPr>
                              <w:spacing w:before="40" w:after="40" w:line="240" w:lineRule="auto"/>
                            </w:pPr>
                            <w:r w:rsidRPr="006260A8"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  <w:t xml:space="preserve">USt.-IdNr.: </w:t>
                            </w:r>
                            <w:r w:rsidRPr="005533B9"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  <w:t>DE263420324</w:t>
                            </w:r>
                          </w:p>
                        </w:txbxContent>
                      </v:textbox>
                    </v:shape>
                    <v:shape id="Textfeld 2" o:spid="_x0000_s1038" type="#_x0000_t202" style="position:absolute;left:18059;width:18288;height:7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    <v:textbox>
                        <w:txbxContent>
                          <w:p w14:paraId="4CD407C3" w14:textId="77777777" w:rsidR="000C7250" w:rsidRPr="0036554A" w:rsidRDefault="000C7250" w:rsidP="000C7250">
                            <w:pPr>
                              <w:spacing w:before="40" w:after="40" w:line="240" w:lineRule="auto"/>
                              <w:jc w:val="both"/>
                              <w:rPr>
                                <w:rFonts w:ascii="Helvetica LT Light" w:hAnsi="Helvetica LT Light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elvetica LT Light" w:hAnsi="Helvetica LT Light"/>
                                <w:b/>
                                <w:bCs/>
                                <w:sz w:val="14"/>
                                <w:szCs w:val="14"/>
                              </w:rPr>
                              <w:t>Bankverbindung</w:t>
                            </w:r>
                          </w:p>
                          <w:p w14:paraId="7D3A9AAE" w14:textId="77777777" w:rsidR="000C7250" w:rsidRPr="006260A8" w:rsidRDefault="000C7250" w:rsidP="000C7250">
                            <w:pPr>
                              <w:spacing w:before="40" w:after="40" w:line="240" w:lineRule="auto"/>
                              <w:jc w:val="both"/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</w:pPr>
                            <w:r w:rsidRPr="006260A8"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  <w:t>Liga Bank München</w:t>
                            </w:r>
                          </w:p>
                          <w:p w14:paraId="4C4CF30E" w14:textId="77777777" w:rsidR="000C7250" w:rsidRPr="005533B9" w:rsidRDefault="000C7250" w:rsidP="000C7250">
                            <w:pPr>
                              <w:spacing w:before="40" w:after="40" w:line="240" w:lineRule="auto"/>
                              <w:jc w:val="both"/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</w:pPr>
                            <w:r w:rsidRPr="006260A8"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  <w:t>IBAN</w:t>
                            </w:r>
                            <w:r w:rsidRPr="005533B9"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  <w:t xml:space="preserve"> DE27 7509 0300 0002 1453 75</w:t>
                            </w:r>
                          </w:p>
                          <w:p w14:paraId="3F154504" w14:textId="77777777" w:rsidR="000C7250" w:rsidRPr="00666461" w:rsidRDefault="000C7250" w:rsidP="000C7250">
                            <w:pPr>
                              <w:spacing w:before="40" w:after="40" w:line="240" w:lineRule="auto"/>
                              <w:jc w:val="both"/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</w:pPr>
                            <w:r w:rsidRPr="007F5504"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  <w:t>BIC</w:t>
                            </w:r>
                            <w:r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  <w:t xml:space="preserve"> GENODEF1M05</w:t>
                            </w:r>
                          </w:p>
                        </w:txbxContent>
                      </v:textbox>
                    </v:shape>
                    <v:shape id="Textfeld 44" o:spid="_x0000_s1039" type="#_x0000_t202" style="position:absolute;left:52349;top:990;width:7634;height:7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    <v:textbox>
                        <w:txbxContent>
                          <w:p w14:paraId="22CB38C7" w14:textId="77777777" w:rsidR="000C7250" w:rsidRDefault="000C7250" w:rsidP="000C7250">
                            <w:pPr>
                              <w:tabs>
                                <w:tab w:val="right" w:pos="2710"/>
                              </w:tabs>
                              <w:spacing w:before="40"/>
                              <w:jc w:val="both"/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</w:pPr>
                          </w:p>
                          <w:p w14:paraId="694DE33C" w14:textId="77777777" w:rsidR="000C7250" w:rsidRDefault="000C7250" w:rsidP="000C7250">
                            <w:pPr>
                              <w:tabs>
                                <w:tab w:val="right" w:pos="2710"/>
                              </w:tabs>
                              <w:spacing w:before="40"/>
                              <w:jc w:val="both"/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</w:pPr>
                          </w:p>
                          <w:p w14:paraId="6C1376CC" w14:textId="77777777" w:rsidR="000C7250" w:rsidRPr="00EF3FE4" w:rsidRDefault="000C7250" w:rsidP="000C7250">
                            <w:pPr>
                              <w:tabs>
                                <w:tab w:val="right" w:pos="2710"/>
                              </w:tabs>
                              <w:spacing w:before="40"/>
                              <w:jc w:val="both"/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</w:pPr>
                            <w:r w:rsidRPr="00D91AC2"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  <w:t xml:space="preserve">Seite </w:t>
                            </w:r>
                            <w:r w:rsidRPr="00D91AC2">
                              <w:rPr>
                                <w:rFonts w:ascii="Helvetica LT Light" w:hAnsi="Helvetica LT Light"/>
                                <w:b/>
                                <w:bCs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D91AC2">
                              <w:rPr>
                                <w:rFonts w:ascii="Helvetica LT Light" w:hAnsi="Helvetica LT Light"/>
                                <w:b/>
                                <w:bCs/>
                                <w:sz w:val="14"/>
                                <w:szCs w:val="14"/>
                              </w:rPr>
                              <w:instrText>PAGE  \* Arabic  \* MERGEFORMAT</w:instrText>
                            </w:r>
                            <w:r w:rsidRPr="00D91AC2">
                              <w:rPr>
                                <w:rFonts w:ascii="Helvetica LT Light" w:hAnsi="Helvetica LT Light"/>
                                <w:b/>
                                <w:bCs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>
                              <w:rPr>
                                <w:rFonts w:ascii="Helvetica LT Light" w:hAnsi="Helvetica LT Light"/>
                                <w:b/>
                                <w:bCs/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D91AC2">
                              <w:rPr>
                                <w:rFonts w:ascii="Helvetica LT Light" w:hAnsi="Helvetica LT Light"/>
                                <w:b/>
                                <w:bCs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D91AC2">
                              <w:rPr>
                                <w:rFonts w:ascii="Helvetica LT Light" w:hAnsi="Helvetica LT Light"/>
                                <w:sz w:val="14"/>
                                <w:szCs w:val="14"/>
                              </w:rPr>
                              <w:t xml:space="preserve"> von </w:t>
                            </w:r>
                            <w:r w:rsidRPr="00D91AC2">
                              <w:rPr>
                                <w:rFonts w:ascii="Helvetica LT Light" w:hAnsi="Helvetica LT Light"/>
                                <w:b/>
                                <w:bCs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D91AC2">
                              <w:rPr>
                                <w:rFonts w:ascii="Helvetica LT Light" w:hAnsi="Helvetica LT Light"/>
                                <w:b/>
                                <w:bCs/>
                                <w:sz w:val="14"/>
                                <w:szCs w:val="14"/>
                              </w:rPr>
                              <w:instrText>NUMPAGES  \* Arabic  \* MERGEFORMAT</w:instrText>
                            </w:r>
                            <w:r w:rsidRPr="00D91AC2">
                              <w:rPr>
                                <w:rFonts w:ascii="Helvetica LT Light" w:hAnsi="Helvetica LT Light"/>
                                <w:b/>
                                <w:bCs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>
                              <w:rPr>
                                <w:rFonts w:ascii="Helvetica LT Light" w:hAnsi="Helvetica LT Light"/>
                                <w:b/>
                                <w:bCs/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D91AC2">
                              <w:rPr>
                                <w:rFonts w:ascii="Helvetica LT Light" w:hAnsi="Helvetica LT Light"/>
                                <w:b/>
                                <w:bCs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</v:group>
              </v:group>
              <v:line id="Gerader Verbinder 37" o:spid="_x0000_s1040" style="position:absolute;visibility:visible;mso-wrap-style:square" from="914,2971" to="58154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" strokecolor="#326295" strokeweight="1pt">
                <v:stroke joinstyle="miter"/>
              </v:line>
            </v:group>
          </w:pict>
        </mc:Fallback>
      </mc:AlternateContent>
    </w:r>
  </w:p>
  <w:p w14:paraId="143128AD" w14:textId="77777777" w:rsidR="00EF3FE4" w:rsidRDefault="00EF3F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AF564" w14:textId="77777777" w:rsidR="0019248E" w:rsidRDefault="0019248E" w:rsidP="00594956">
      <w:pPr>
        <w:spacing w:after="0" w:line="240" w:lineRule="auto"/>
      </w:pPr>
      <w:r>
        <w:separator/>
      </w:r>
    </w:p>
  </w:footnote>
  <w:footnote w:type="continuationSeparator" w:id="0">
    <w:p w14:paraId="3E6E12D8" w14:textId="77777777" w:rsidR="0019248E" w:rsidRDefault="0019248E" w:rsidP="00594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F51B" w14:textId="77777777" w:rsidR="00EF3FE4" w:rsidRDefault="00C52957">
    <w:pPr>
      <w:pStyle w:val="Kopfzeile"/>
    </w:pPr>
    <w:r>
      <w:rPr>
        <w:noProof/>
      </w:rPr>
      <w:drawing>
        <wp:anchor distT="0" distB="0" distL="114300" distR="114300" simplePos="0" relativeHeight="251681792" behindDoc="0" locked="0" layoutInCell="1" allowOverlap="1" wp14:anchorId="0F4AA01B" wp14:editId="3CECEBDF">
          <wp:simplePos x="0" y="0"/>
          <wp:positionH relativeFrom="column">
            <wp:posOffset>-24130</wp:posOffset>
          </wp:positionH>
          <wp:positionV relativeFrom="paragraph">
            <wp:posOffset>-653415</wp:posOffset>
          </wp:positionV>
          <wp:extent cx="2593975" cy="491490"/>
          <wp:effectExtent l="0" t="0" r="0" b="381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fik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3975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6821AF76" wp14:editId="6F553FD2">
              <wp:simplePos x="0" y="0"/>
              <wp:positionH relativeFrom="column">
                <wp:posOffset>7125</wp:posOffset>
              </wp:positionH>
              <wp:positionV relativeFrom="paragraph">
                <wp:posOffset>-291756</wp:posOffset>
              </wp:positionV>
              <wp:extent cx="5806973" cy="286042"/>
              <wp:effectExtent l="0" t="0" r="3810" b="0"/>
              <wp:wrapNone/>
              <wp:docPr id="7" name="Gruppieren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6973" cy="286042"/>
                        <a:chOff x="533366" y="413839"/>
                        <a:chExt cx="5808321" cy="286125"/>
                      </a:xfrm>
                    </wpg:grpSpPr>
                    <wps:wsp>
                      <wps:cNvPr id="12" name="Textfeld 12"/>
                      <wps:cNvSpPr txBox="1"/>
                      <wps:spPr>
                        <a:xfrm>
                          <a:off x="2270430" y="413839"/>
                          <a:ext cx="4071257" cy="28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8FE91A" w14:textId="77777777" w:rsidR="00EF3FE4" w:rsidRPr="00133D28" w:rsidRDefault="00EF3FE4" w:rsidP="00EF3FE4">
                            <w:pPr>
                              <w:jc w:val="right"/>
                              <w:rPr>
                                <w:rFonts w:ascii="Helvetica LT Light" w:hAnsi="Helvetica LT Light"/>
                                <w:color w:val="326295"/>
                                <w:sz w:val="24"/>
                                <w:szCs w:val="24"/>
                              </w:rPr>
                            </w:pPr>
                            <w:r w:rsidRPr="00133D28">
                              <w:rPr>
                                <w:rFonts w:ascii="Helvetica LT Light" w:hAnsi="Helvetica LT Light"/>
                                <w:color w:val="326295"/>
                                <w:sz w:val="24"/>
                                <w:szCs w:val="24"/>
                              </w:rPr>
                              <w:t>Bayerische Provinz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Gerader Verbinder 14"/>
                      <wps:cNvCnPr/>
                      <wps:spPr>
                        <a:xfrm>
                          <a:off x="533366" y="678662"/>
                          <a:ext cx="572450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2629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21AF76" id="Gruppieren 7" o:spid="_x0000_s1028" style="position:absolute;margin-left:.55pt;margin-top:-22.95pt;width:457.25pt;height:22.5pt;z-index:251680768" coordorigin="5333,4138" coordsize="58083,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9" type="#_x0000_t202" style="position:absolute;left:22704;top:4138;width:40712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<v:textbox>
                  <w:txbxContent>
                    <w:p w14:paraId="5E8FE91A" w14:textId="77777777" w:rsidR="00EF3FE4" w:rsidRPr="00133D28" w:rsidRDefault="00EF3FE4" w:rsidP="00EF3FE4">
                      <w:pPr>
                        <w:jc w:val="right"/>
                        <w:rPr>
                          <w:rFonts w:ascii="Helvetica LT Light" w:hAnsi="Helvetica LT Light"/>
                          <w:color w:val="326295"/>
                          <w:sz w:val="24"/>
                          <w:szCs w:val="24"/>
                        </w:rPr>
                      </w:pPr>
                      <w:r w:rsidRPr="00133D28">
                        <w:rPr>
                          <w:rFonts w:ascii="Helvetica LT Light" w:hAnsi="Helvetica LT Light"/>
                          <w:color w:val="326295"/>
                          <w:sz w:val="24"/>
                          <w:szCs w:val="24"/>
                        </w:rPr>
                        <w:t>Bayerische Provinz</w:t>
                      </w:r>
                    </w:p>
                  </w:txbxContent>
                </v:textbox>
              </v:shape>
              <v:line id="Gerader Verbinder 14" o:spid="_x0000_s1030" style="position:absolute;visibility:visible;mso-wrap-style:square" from="5333,6786" to="62578,6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" strokecolor="#326295" strokeweight="1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E4681"/>
    <w:multiLevelType w:val="hybridMultilevel"/>
    <w:tmpl w:val="E98A1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53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8E"/>
    <w:rsid w:val="00015B36"/>
    <w:rsid w:val="00032305"/>
    <w:rsid w:val="0003391B"/>
    <w:rsid w:val="000B6DA3"/>
    <w:rsid w:val="000C4E64"/>
    <w:rsid w:val="000C7250"/>
    <w:rsid w:val="000D1465"/>
    <w:rsid w:val="000F2D83"/>
    <w:rsid w:val="00115032"/>
    <w:rsid w:val="0015211A"/>
    <w:rsid w:val="00190604"/>
    <w:rsid w:val="0019248E"/>
    <w:rsid w:val="001E4D6D"/>
    <w:rsid w:val="002220EC"/>
    <w:rsid w:val="00237894"/>
    <w:rsid w:val="002626AC"/>
    <w:rsid w:val="00296639"/>
    <w:rsid w:val="002D5B5E"/>
    <w:rsid w:val="002E5167"/>
    <w:rsid w:val="002E6770"/>
    <w:rsid w:val="002F79D6"/>
    <w:rsid w:val="003126A7"/>
    <w:rsid w:val="0036533B"/>
    <w:rsid w:val="0036554A"/>
    <w:rsid w:val="00372378"/>
    <w:rsid w:val="0037708B"/>
    <w:rsid w:val="00390903"/>
    <w:rsid w:val="003A0204"/>
    <w:rsid w:val="003A6193"/>
    <w:rsid w:val="003E102B"/>
    <w:rsid w:val="003F3AF2"/>
    <w:rsid w:val="003F5A7F"/>
    <w:rsid w:val="00467FF3"/>
    <w:rsid w:val="004A64AA"/>
    <w:rsid w:val="004E7285"/>
    <w:rsid w:val="004F4962"/>
    <w:rsid w:val="005137D4"/>
    <w:rsid w:val="005158F4"/>
    <w:rsid w:val="00532F84"/>
    <w:rsid w:val="0053398A"/>
    <w:rsid w:val="005533B9"/>
    <w:rsid w:val="00561302"/>
    <w:rsid w:val="00594956"/>
    <w:rsid w:val="005A6DE5"/>
    <w:rsid w:val="005E5E26"/>
    <w:rsid w:val="006260A8"/>
    <w:rsid w:val="00635418"/>
    <w:rsid w:val="00666461"/>
    <w:rsid w:val="00683FE3"/>
    <w:rsid w:val="0068441F"/>
    <w:rsid w:val="00684DAA"/>
    <w:rsid w:val="00686FA6"/>
    <w:rsid w:val="006A4E36"/>
    <w:rsid w:val="006B3E4E"/>
    <w:rsid w:val="006C14C5"/>
    <w:rsid w:val="006C3AEA"/>
    <w:rsid w:val="006E35D5"/>
    <w:rsid w:val="006F329B"/>
    <w:rsid w:val="00704AFF"/>
    <w:rsid w:val="00746534"/>
    <w:rsid w:val="00750A64"/>
    <w:rsid w:val="007734C7"/>
    <w:rsid w:val="007F5504"/>
    <w:rsid w:val="008326B9"/>
    <w:rsid w:val="008C663A"/>
    <w:rsid w:val="008D2131"/>
    <w:rsid w:val="009007F9"/>
    <w:rsid w:val="00932DC3"/>
    <w:rsid w:val="00975A4C"/>
    <w:rsid w:val="009775CE"/>
    <w:rsid w:val="009A2CCF"/>
    <w:rsid w:val="00A3160A"/>
    <w:rsid w:val="00A5689C"/>
    <w:rsid w:val="00AB6CB8"/>
    <w:rsid w:val="00AB6D3F"/>
    <w:rsid w:val="00AF6616"/>
    <w:rsid w:val="00B15B46"/>
    <w:rsid w:val="00B15F9E"/>
    <w:rsid w:val="00B30521"/>
    <w:rsid w:val="00B4095A"/>
    <w:rsid w:val="00BA1669"/>
    <w:rsid w:val="00BB5DA3"/>
    <w:rsid w:val="00BC3C01"/>
    <w:rsid w:val="00BD1DE8"/>
    <w:rsid w:val="00BE77C9"/>
    <w:rsid w:val="00BF56AB"/>
    <w:rsid w:val="00C063CD"/>
    <w:rsid w:val="00C52957"/>
    <w:rsid w:val="00C815FB"/>
    <w:rsid w:val="00CB0B9A"/>
    <w:rsid w:val="00CB6FD4"/>
    <w:rsid w:val="00D0146F"/>
    <w:rsid w:val="00D61048"/>
    <w:rsid w:val="00D91AC2"/>
    <w:rsid w:val="00DC393D"/>
    <w:rsid w:val="00DD09D9"/>
    <w:rsid w:val="00E16483"/>
    <w:rsid w:val="00E22BFF"/>
    <w:rsid w:val="00E31062"/>
    <w:rsid w:val="00E435F2"/>
    <w:rsid w:val="00E56BFF"/>
    <w:rsid w:val="00E60FD6"/>
    <w:rsid w:val="00E77ED3"/>
    <w:rsid w:val="00EB321D"/>
    <w:rsid w:val="00EC22BC"/>
    <w:rsid w:val="00EF3FE4"/>
    <w:rsid w:val="00EF6051"/>
    <w:rsid w:val="00EF6C1D"/>
    <w:rsid w:val="00F53F10"/>
    <w:rsid w:val="00F61151"/>
    <w:rsid w:val="00F62B41"/>
    <w:rsid w:val="00F92585"/>
    <w:rsid w:val="00FB25F5"/>
    <w:rsid w:val="00FB3C50"/>
    <w:rsid w:val="00FD6AEA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AD856"/>
  <w15:chartTrackingRefBased/>
  <w15:docId w15:val="{6E52F4BD-CE64-43A2-AEC8-184239A9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949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4956"/>
  </w:style>
  <w:style w:type="paragraph" w:styleId="Fuzeile">
    <w:name w:val="footer"/>
    <w:basedOn w:val="Standard"/>
    <w:link w:val="FuzeileZchn"/>
    <w:uiPriority w:val="99"/>
    <w:unhideWhenUsed/>
    <w:rsid w:val="005949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4956"/>
  </w:style>
  <w:style w:type="paragraph" w:customStyle="1" w:styleId="address">
    <w:name w:val="address"/>
    <w:basedOn w:val="Standard"/>
    <w:link w:val="addressChar"/>
    <w:qFormat/>
    <w:rsid w:val="00CB6FD4"/>
    <w:pPr>
      <w:spacing w:after="0" w:line="264" w:lineRule="auto"/>
      <w:jc w:val="right"/>
    </w:pPr>
    <w:rPr>
      <w:rFonts w:ascii="Arial" w:eastAsiaTheme="minorEastAsia" w:hAnsi="Arial" w:cs="Arial"/>
      <w:sz w:val="17"/>
      <w:szCs w:val="17"/>
      <w:lang w:val="it-IT" w:eastAsia="ja-JP"/>
    </w:rPr>
  </w:style>
  <w:style w:type="character" w:customStyle="1" w:styleId="addressChar">
    <w:name w:val="address Char"/>
    <w:basedOn w:val="Absatz-Standardschriftart"/>
    <w:link w:val="address"/>
    <w:rsid w:val="00CB6FD4"/>
    <w:rPr>
      <w:rFonts w:ascii="Arial" w:eastAsiaTheme="minorEastAsia" w:hAnsi="Arial" w:cs="Arial"/>
      <w:sz w:val="17"/>
      <w:szCs w:val="17"/>
      <w:lang w:val="it-IT" w:eastAsia="ja-JP"/>
    </w:rPr>
  </w:style>
  <w:style w:type="table" w:styleId="Tabellenraster">
    <w:name w:val="Table Grid"/>
    <w:basedOn w:val="NormaleTabelle"/>
    <w:uiPriority w:val="39"/>
    <w:rsid w:val="00E2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22B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2BFF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B3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12\AppData\Local\Microsoft\Windows\INetCache\Content.Outlook\FT787Y8V\220214%20Gesch&#228;ftsbrief%20kaufm&#228;nnisch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A349B-2A88-4365-846C-80E045DEC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220214 Geschäftsbrief kaufmännisch.dotx</Template>
  <TotalTime>0</TotalTime>
  <Pages>1</Pages>
  <Words>113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User12</cp:lastModifiedBy>
  <cp:revision>3</cp:revision>
  <cp:lastPrinted>2022-03-24T12:48:00Z</cp:lastPrinted>
  <dcterms:created xsi:type="dcterms:W3CDTF">2024-02-08T08:21:00Z</dcterms:created>
  <dcterms:modified xsi:type="dcterms:W3CDTF">2024-02-08T08:23:00Z</dcterms:modified>
</cp:coreProperties>
</file>